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A3E" w:rsidRDefault="002F237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Sitzungs-Protokoll vom: </w:t>
      </w:r>
      <w:r w:rsidR="00761406">
        <w:rPr>
          <w:b/>
          <w:sz w:val="28"/>
          <w:szCs w:val="28"/>
          <w:u w:val="single"/>
        </w:rPr>
        <w:t>20.2.18</w:t>
      </w:r>
      <w:bookmarkStart w:id="0" w:name="_GoBack"/>
      <w:bookmarkEnd w:id="0"/>
    </w:p>
    <w:p w:rsidR="002F237A" w:rsidRDefault="002F237A">
      <w:pPr>
        <w:rPr>
          <w:b/>
          <w:sz w:val="28"/>
          <w:szCs w:val="28"/>
          <w:u w:val="single"/>
        </w:rPr>
      </w:pPr>
    </w:p>
    <w:p w:rsidR="000A1002" w:rsidRDefault="002F237A">
      <w:r>
        <w:rPr>
          <w:b/>
          <w:u w:val="single"/>
        </w:rPr>
        <w:t>Anwesende:</w:t>
      </w:r>
      <w:r w:rsidR="000A1002">
        <w:t xml:space="preserve"> </w:t>
      </w:r>
    </w:p>
    <w:p w:rsidR="000A1002" w:rsidRDefault="000A1002" w:rsidP="000A1002">
      <w:pPr>
        <w:pStyle w:val="Listenabsatz"/>
        <w:numPr>
          <w:ilvl w:val="0"/>
          <w:numId w:val="4"/>
        </w:numPr>
      </w:pPr>
      <w:r>
        <w:t>Team 10</w:t>
      </w:r>
    </w:p>
    <w:p w:rsidR="000A1002" w:rsidRDefault="000A1002" w:rsidP="000A1002">
      <w:pPr>
        <w:pStyle w:val="Listenabsatz"/>
        <w:numPr>
          <w:ilvl w:val="0"/>
          <w:numId w:val="4"/>
        </w:numPr>
      </w:pPr>
      <w:r>
        <w:t>Peter Kühne</w:t>
      </w:r>
    </w:p>
    <w:p w:rsidR="000A1002" w:rsidRDefault="000A1002" w:rsidP="000A1002">
      <w:pPr>
        <w:pStyle w:val="Listenabsatz"/>
        <w:numPr>
          <w:ilvl w:val="0"/>
          <w:numId w:val="4"/>
        </w:numPr>
      </w:pPr>
      <w:r>
        <w:t>Einar Nielsen</w:t>
      </w:r>
    </w:p>
    <w:p w:rsidR="002F237A" w:rsidRDefault="000A1002" w:rsidP="000A1002">
      <w:pPr>
        <w:pStyle w:val="Listenabsatz"/>
        <w:numPr>
          <w:ilvl w:val="0"/>
          <w:numId w:val="4"/>
        </w:numPr>
      </w:pPr>
      <w:r w:rsidRPr="000A1002">
        <w:t>Ulrich</w:t>
      </w:r>
      <w:r>
        <w:t xml:space="preserve"> Hauser</w:t>
      </w:r>
    </w:p>
    <w:p w:rsidR="000A1002" w:rsidRDefault="00E5240E">
      <w:r>
        <w:rPr>
          <w:b/>
          <w:u w:val="single"/>
        </w:rPr>
        <w:t>Ziel d</w:t>
      </w:r>
      <w:r w:rsidR="002F237A" w:rsidRPr="002F237A">
        <w:rPr>
          <w:b/>
          <w:u w:val="single"/>
        </w:rPr>
        <w:t>er Sitzung:</w:t>
      </w:r>
      <w:r w:rsidR="000A1002">
        <w:t xml:space="preserve"> </w:t>
      </w:r>
    </w:p>
    <w:p w:rsidR="000A1002" w:rsidRDefault="000A1002" w:rsidP="000A1002">
      <w:pPr>
        <w:pStyle w:val="Listenabsatz"/>
        <w:numPr>
          <w:ilvl w:val="0"/>
          <w:numId w:val="3"/>
        </w:numPr>
      </w:pPr>
      <w:r>
        <w:t>Präsentation M1c</w:t>
      </w:r>
    </w:p>
    <w:p w:rsidR="000A1002" w:rsidRDefault="000A1002" w:rsidP="000A1002">
      <w:pPr>
        <w:pStyle w:val="Listenabsatz"/>
        <w:numPr>
          <w:ilvl w:val="0"/>
          <w:numId w:val="3"/>
        </w:numPr>
      </w:pPr>
      <w:r>
        <w:t>Diskussionen</w:t>
      </w:r>
    </w:p>
    <w:p w:rsidR="002F237A" w:rsidRDefault="000A1002" w:rsidP="000A1002">
      <w:pPr>
        <w:pStyle w:val="Listenabsatz"/>
        <w:numPr>
          <w:ilvl w:val="0"/>
          <w:numId w:val="3"/>
        </w:numPr>
      </w:pPr>
      <w:r>
        <w:t>Verbesserungsvorschläge</w:t>
      </w:r>
    </w:p>
    <w:p w:rsidR="002F237A" w:rsidRDefault="002F237A">
      <w:r w:rsidRPr="002F237A">
        <w:rPr>
          <w:b/>
          <w:u w:val="single"/>
        </w:rPr>
        <w:t>Probleamtik/Diskussionspunkt</w:t>
      </w:r>
      <w:r w:rsidR="00104F8E">
        <w:rPr>
          <w:b/>
          <w:u w:val="single"/>
        </w:rPr>
        <w:t>e</w:t>
      </w:r>
      <w:r w:rsidRPr="002F237A">
        <w:rPr>
          <w:b/>
          <w:u w:val="single"/>
        </w:rPr>
        <w:t>:</w:t>
      </w:r>
      <w:r w:rsidR="000A1002">
        <w:t xml:space="preserve"> </w:t>
      </w:r>
    </w:p>
    <w:p w:rsidR="000A1002" w:rsidRPr="000A1002" w:rsidRDefault="000A1002">
      <w:pPr>
        <w:rPr>
          <w:b/>
        </w:rPr>
      </w:pPr>
      <w:r w:rsidRPr="000A1002">
        <w:rPr>
          <w:b/>
        </w:rPr>
        <w:t>Verbesserungen</w:t>
      </w:r>
    </w:p>
    <w:p w:rsidR="000A1002" w:rsidRDefault="000A1002" w:rsidP="000A1002">
      <w:pPr>
        <w:pStyle w:val="Listenabsatz"/>
        <w:numPr>
          <w:ilvl w:val="0"/>
          <w:numId w:val="6"/>
        </w:numPr>
      </w:pPr>
      <w:r>
        <w:t>Aktivitätsdiagram: Am Schluss Vorwärtsfahren geht so nicht</w:t>
      </w:r>
    </w:p>
    <w:p w:rsidR="000A1002" w:rsidRDefault="000A1002" w:rsidP="000A1002">
      <w:pPr>
        <w:pStyle w:val="Listenabsatz"/>
        <w:numPr>
          <w:ilvl w:val="0"/>
          <w:numId w:val="6"/>
        </w:numPr>
      </w:pPr>
      <w:r>
        <w:t>Zeitplan zu wenig detailliert: Punkt einfügen wie Schema zeichnen, Pläne zeichnen, Werkstadt, usw.</w:t>
      </w:r>
    </w:p>
    <w:p w:rsidR="000A1002" w:rsidRDefault="000A1002" w:rsidP="000A1002">
      <w:pPr>
        <w:pStyle w:val="Listenabsatz"/>
        <w:numPr>
          <w:ilvl w:val="0"/>
          <w:numId w:val="6"/>
        </w:numPr>
      </w:pPr>
      <w:r>
        <w:t>Teil Design Review vor M2 machen: Experte nicht zwingend, aber empfohlen</w:t>
      </w:r>
    </w:p>
    <w:p w:rsidR="000A1002" w:rsidRDefault="000A1002" w:rsidP="000A1002">
      <w:pPr>
        <w:pStyle w:val="Listenabsatz"/>
        <w:numPr>
          <w:ilvl w:val="0"/>
          <w:numId w:val="6"/>
        </w:numPr>
      </w:pPr>
      <w:r>
        <w:t>M2 Design Review ist mehr eine Präsentation: Was gefunden? Was steht noch offen?</w:t>
      </w:r>
    </w:p>
    <w:p w:rsidR="000A1002" w:rsidRDefault="000A1002" w:rsidP="000A1002">
      <w:pPr>
        <w:pStyle w:val="Listenabsatz"/>
        <w:numPr>
          <w:ilvl w:val="0"/>
          <w:numId w:val="6"/>
        </w:numPr>
      </w:pPr>
      <w:r>
        <w:t>Sensor im Greifer?</w:t>
      </w:r>
    </w:p>
    <w:p w:rsidR="000A1002" w:rsidRDefault="000A1002" w:rsidP="000A1002">
      <w:pPr>
        <w:pStyle w:val="Listenabsatz"/>
        <w:numPr>
          <w:ilvl w:val="0"/>
          <w:numId w:val="6"/>
        </w:numPr>
      </w:pPr>
      <w:r>
        <w:t>Aufklappmechanismus Schiene: Motor oder Feder?</w:t>
      </w:r>
    </w:p>
    <w:p w:rsidR="000A1002" w:rsidRDefault="00672B83" w:rsidP="000A1002">
      <w:pPr>
        <w:pStyle w:val="Listenabsatz"/>
        <w:numPr>
          <w:ilvl w:val="0"/>
          <w:numId w:val="6"/>
        </w:numPr>
      </w:pPr>
      <w:r>
        <w:t>W-LAN-Modul Debugging Möglichkeit einprogrammieren</w:t>
      </w:r>
    </w:p>
    <w:p w:rsidR="00672B83" w:rsidRDefault="00672B83" w:rsidP="000A1002">
      <w:pPr>
        <w:pStyle w:val="Listenabsatz"/>
        <w:numPr>
          <w:ilvl w:val="0"/>
          <w:numId w:val="6"/>
        </w:numPr>
      </w:pPr>
      <w:r>
        <w:t>Taster entprellen</w:t>
      </w:r>
    </w:p>
    <w:p w:rsidR="002F237A" w:rsidRDefault="002F237A">
      <w:pPr>
        <w:rPr>
          <w:b/>
          <w:u w:val="single"/>
        </w:rPr>
      </w:pPr>
      <w:r w:rsidRPr="002F237A">
        <w:rPr>
          <w:b/>
          <w:u w:val="single"/>
        </w:rPr>
        <w:t>Aufgabenverteilung:</w:t>
      </w:r>
    </w:p>
    <w:p w:rsidR="00CA65F1" w:rsidRPr="00CA65F1" w:rsidRDefault="00CA65F1" w:rsidP="00CA65F1">
      <w:pPr>
        <w:pStyle w:val="Listenabsatz"/>
        <w:numPr>
          <w:ilvl w:val="0"/>
          <w:numId w:val="2"/>
        </w:numPr>
        <w:rPr>
          <w:b/>
          <w:u w:val="single"/>
        </w:rPr>
      </w:pPr>
      <w:r w:rsidRPr="00CA65F1">
        <w:rPr>
          <w:b/>
        </w:rPr>
        <w:t>Allgemein:</w:t>
      </w:r>
      <w:r w:rsidR="00672B83">
        <w:t xml:space="preserve"> Wird nächste Woche 27.2.18 besprochen</w:t>
      </w:r>
    </w:p>
    <w:p w:rsidR="002F237A" w:rsidRPr="002F237A" w:rsidRDefault="002F237A"/>
    <w:sectPr w:rsidR="002F237A" w:rsidRPr="002F23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C0E"/>
    <w:multiLevelType w:val="hybridMultilevel"/>
    <w:tmpl w:val="F3D257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7FE"/>
    <w:multiLevelType w:val="hybridMultilevel"/>
    <w:tmpl w:val="B330BF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E2F37"/>
    <w:multiLevelType w:val="hybridMultilevel"/>
    <w:tmpl w:val="0C1E40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C7F4C"/>
    <w:multiLevelType w:val="hybridMultilevel"/>
    <w:tmpl w:val="C0A4EB2A"/>
    <w:lvl w:ilvl="0" w:tplc="00446D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D34BB"/>
    <w:multiLevelType w:val="hybridMultilevel"/>
    <w:tmpl w:val="68D095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26FA3"/>
    <w:multiLevelType w:val="hybridMultilevel"/>
    <w:tmpl w:val="53987B24"/>
    <w:lvl w:ilvl="0" w:tplc="F572D6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02"/>
    <w:rsid w:val="000A1002"/>
    <w:rsid w:val="00104F8E"/>
    <w:rsid w:val="001B7B4B"/>
    <w:rsid w:val="002F237A"/>
    <w:rsid w:val="003B65EE"/>
    <w:rsid w:val="00466348"/>
    <w:rsid w:val="005550DF"/>
    <w:rsid w:val="00672B83"/>
    <w:rsid w:val="00761406"/>
    <w:rsid w:val="0076374B"/>
    <w:rsid w:val="009F57CA"/>
    <w:rsid w:val="00CA65F1"/>
    <w:rsid w:val="00E5240E"/>
    <w:rsid w:val="00E8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4AD8D"/>
  <w15:chartTrackingRefBased/>
  <w15:docId w15:val="{29BB0F2B-077D-E343-891B-CF7E2780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ichmeyer/Downloads/SysP18_1cv/01_Organisation/00_Protokolle/000Sitzungs_Protokoll_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000Sitzungs_Protokoll_Vorlage.dotx</Template>
  <TotalTime>0</TotalTime>
  <Pages>1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Erich</dc:creator>
  <cp:keywords/>
  <dc:description/>
  <cp:lastModifiedBy>Meyer Erich</cp:lastModifiedBy>
  <cp:revision>2</cp:revision>
  <dcterms:created xsi:type="dcterms:W3CDTF">2018-02-20T15:38:00Z</dcterms:created>
  <dcterms:modified xsi:type="dcterms:W3CDTF">2018-02-20T15:52:00Z</dcterms:modified>
</cp:coreProperties>
</file>
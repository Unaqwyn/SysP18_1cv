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Sitzungs-Protokoll vom: </w:t>
      </w:r>
      <w:r w:rsidR="00CA1215">
        <w:rPr>
          <w:b/>
          <w:sz w:val="28"/>
          <w:szCs w:val="28"/>
          <w:u w:val="single"/>
        </w:rPr>
        <w:t>8.1.18</w:t>
      </w:r>
    </w:p>
    <w:p w:rsidR="002F237A" w:rsidRDefault="002F237A">
      <w:pPr>
        <w:rPr>
          <w:b/>
          <w:sz w:val="28"/>
          <w:szCs w:val="28"/>
          <w:u w:val="single"/>
        </w:rPr>
      </w:pPr>
    </w:p>
    <w:p w:rsidR="002F237A" w:rsidRDefault="002F237A">
      <w:r>
        <w:rPr>
          <w:b/>
          <w:u w:val="single"/>
        </w:rPr>
        <w:t>Anwesende:</w:t>
      </w:r>
      <w:r>
        <w:t xml:space="preserve"> </w:t>
      </w:r>
      <w:r w:rsidR="00CA1215">
        <w:t>Team 10 Leiter, Team 2 Leiter, Team 3 Leiter</w:t>
      </w:r>
    </w:p>
    <w:p w:rsidR="002F237A" w:rsidRDefault="002F237A"/>
    <w:p w:rsidR="00CA1215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2F237A">
        <w:t xml:space="preserve"> </w:t>
      </w:r>
    </w:p>
    <w:p w:rsidR="002F237A" w:rsidRDefault="00CA1215" w:rsidP="00CA1215">
      <w:pPr>
        <w:pStyle w:val="Listenabsatz"/>
        <w:numPr>
          <w:ilvl w:val="0"/>
          <w:numId w:val="3"/>
        </w:numPr>
      </w:pPr>
      <w:r>
        <w:t>Grundlegender Ablauf besprechen</w:t>
      </w:r>
    </w:p>
    <w:p w:rsidR="00CA1215" w:rsidRDefault="00CA1215" w:rsidP="00CA1215">
      <w:pPr>
        <w:pStyle w:val="Listenabsatz"/>
        <w:numPr>
          <w:ilvl w:val="0"/>
          <w:numId w:val="3"/>
        </w:numPr>
      </w:pPr>
      <w:r>
        <w:t>Diskussion in der Untergruppe</w:t>
      </w:r>
    </w:p>
    <w:p w:rsidR="002F237A" w:rsidRDefault="002F237A"/>
    <w:p w:rsidR="002F237A" w:rsidRDefault="002F237A">
      <w:r w:rsidRPr="002F237A">
        <w:rPr>
          <w:b/>
          <w:u w:val="single"/>
        </w:rPr>
        <w:t>Diskussionspunkt</w:t>
      </w:r>
      <w:r w:rsidR="00104F8E">
        <w:rPr>
          <w:b/>
          <w:u w:val="single"/>
        </w:rPr>
        <w:t>e</w:t>
      </w:r>
      <w:r w:rsidRPr="002F237A">
        <w:rPr>
          <w:b/>
          <w:u w:val="single"/>
        </w:rPr>
        <w:t>:</w:t>
      </w:r>
      <w:r>
        <w:t xml:space="preserve"> </w:t>
      </w:r>
    </w:p>
    <w:p w:rsidR="00CA1215" w:rsidRDefault="00CA1215" w:rsidP="00CA1215">
      <w:pPr>
        <w:pStyle w:val="Listenabsatz"/>
        <w:numPr>
          <w:ilvl w:val="0"/>
          <w:numId w:val="3"/>
        </w:numPr>
      </w:pPr>
      <w:r>
        <w:t xml:space="preserve">Offen bleiben gegenüber möglicher Konzeptänderungen </w:t>
      </w:r>
    </w:p>
    <w:p w:rsidR="00CA1215" w:rsidRDefault="00CA1215" w:rsidP="00CA1215">
      <w:pPr>
        <w:pStyle w:val="Listenabsatz"/>
        <w:numPr>
          <w:ilvl w:val="0"/>
          <w:numId w:val="4"/>
        </w:numPr>
      </w:pPr>
      <w:r>
        <w:t>Vielleicht baut nur einer den Turm</w:t>
      </w:r>
    </w:p>
    <w:p w:rsidR="00CA1215" w:rsidRDefault="00CA1215" w:rsidP="00CA1215">
      <w:pPr>
        <w:pStyle w:val="Listenabsatz"/>
        <w:numPr>
          <w:ilvl w:val="0"/>
          <w:numId w:val="3"/>
        </w:numPr>
      </w:pPr>
      <w:r>
        <w:t>Erster Stein ganz vorne in der Mitte des braunen Feldes (Seit Sitzung vom 12.1.18 ungültig)</w:t>
      </w:r>
    </w:p>
    <w:p w:rsidR="002F237A" w:rsidRDefault="002F237A"/>
    <w:p w:rsidR="002F237A" w:rsidRPr="00CA1215" w:rsidRDefault="002F237A" w:rsidP="00CA1215">
      <w:pPr>
        <w:rPr>
          <w:b/>
        </w:rPr>
      </w:pPr>
      <w:bookmarkStart w:id="0" w:name="_GoBack"/>
      <w:bookmarkEnd w:id="0"/>
    </w:p>
    <w:p w:rsidR="002F237A" w:rsidRPr="002F237A" w:rsidRDefault="002F237A"/>
    <w:sectPr w:rsidR="002F237A" w:rsidRPr="002F2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8E3"/>
    <w:multiLevelType w:val="hybridMultilevel"/>
    <w:tmpl w:val="162E4130"/>
    <w:lvl w:ilvl="0" w:tplc="81400A3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A1A97"/>
    <w:multiLevelType w:val="hybridMultilevel"/>
    <w:tmpl w:val="F2CADCA4"/>
    <w:lvl w:ilvl="0" w:tplc="36C6A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15"/>
    <w:rsid w:val="00104F8E"/>
    <w:rsid w:val="001B7B4B"/>
    <w:rsid w:val="002F237A"/>
    <w:rsid w:val="003B65EE"/>
    <w:rsid w:val="00466348"/>
    <w:rsid w:val="005550DF"/>
    <w:rsid w:val="0076374B"/>
    <w:rsid w:val="009F57CA"/>
    <w:rsid w:val="00CA1215"/>
    <w:rsid w:val="00CA65F1"/>
    <w:rsid w:val="00E5240E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4AD8D"/>
  <w15:chartTrackingRefBased/>
  <w15:docId w15:val="{FBA47D75-FB86-49E0-87B6-A292DACF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Dropbox\Systemtechnikprojekt\Systemtechnikprojekt\01%20Organisation\00%20Protokolle\000Sitzungs_Protokoll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000Sitzungs_Protokoll_Vorlage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Stoffel Mauro</cp:lastModifiedBy>
  <cp:revision>1</cp:revision>
  <dcterms:created xsi:type="dcterms:W3CDTF">2018-01-12T17:10:00Z</dcterms:created>
  <dcterms:modified xsi:type="dcterms:W3CDTF">2018-01-12T17:13:00Z</dcterms:modified>
</cp:coreProperties>
</file>
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Sitzungs-Protokoll vom: </w:t>
      </w:r>
      <w:r w:rsidR="00423B08">
        <w:rPr>
          <w:b/>
          <w:sz w:val="28"/>
          <w:szCs w:val="28"/>
          <w:u w:val="single"/>
        </w:rPr>
        <w:t>27.4.2018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 w:rsidR="00423B08">
        <w:t xml:space="preserve"> Inf.-Gruppe 10, Inf.-Chef 2 &amp; 3</w:t>
      </w:r>
    </w:p>
    <w:p w:rsidR="002F237A" w:rsidRDefault="002F237A"/>
    <w:p w:rsidR="002F237A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423B08">
        <w:t xml:space="preserve"> </w:t>
      </w:r>
    </w:p>
    <w:p w:rsidR="002F237A" w:rsidRDefault="00423B08" w:rsidP="00423B08">
      <w:pPr>
        <w:pStyle w:val="Listenabsatz"/>
        <w:numPr>
          <w:ilvl w:val="0"/>
          <w:numId w:val="3"/>
        </w:numPr>
      </w:pPr>
      <w:r>
        <w:t>Kommunikationsprotokoll erstellen</w:t>
      </w:r>
    </w:p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>
        <w:t xml:space="preserve"> ---</w:t>
      </w:r>
    </w:p>
    <w:p w:rsidR="006C26A0" w:rsidRDefault="006C26A0" w:rsidP="006C26A0">
      <w:pPr>
        <w:pStyle w:val="Listenabsatz"/>
        <w:numPr>
          <w:ilvl w:val="0"/>
          <w:numId w:val="3"/>
        </w:numPr>
      </w:pPr>
      <w:r>
        <w:t>Signale</w:t>
      </w:r>
      <w:r w:rsidR="00423B08">
        <w:t>:</w:t>
      </w:r>
    </w:p>
    <w:p w:rsidR="006C26A0" w:rsidRDefault="006C26A0" w:rsidP="006C26A0">
      <w:pPr>
        <w:pStyle w:val="Listenabsatz"/>
        <w:numPr>
          <w:ilvl w:val="1"/>
          <w:numId w:val="3"/>
        </w:numPr>
      </w:pPr>
      <w:r>
        <w:t xml:space="preserve">222 </w:t>
      </w:r>
      <w:r>
        <w:sym w:font="Wingdings" w:char="F0E8"/>
      </w:r>
      <w:r>
        <w:t xml:space="preserve"> Test-Ping von Team 10</w:t>
      </w:r>
    </w:p>
    <w:p w:rsidR="006C26A0" w:rsidRDefault="006C26A0" w:rsidP="006C26A0">
      <w:pPr>
        <w:pStyle w:val="Listenabsatz"/>
        <w:numPr>
          <w:ilvl w:val="1"/>
          <w:numId w:val="3"/>
        </w:numPr>
      </w:pPr>
      <w:r>
        <w:t xml:space="preserve">223 </w:t>
      </w:r>
      <w:r>
        <w:sym w:font="Wingdings" w:char="F0E8"/>
      </w:r>
      <w:r>
        <w:t xml:space="preserve"> Test-Ping-Antwort Team 2 / 3</w:t>
      </w:r>
    </w:p>
    <w:p w:rsidR="006C26A0" w:rsidRDefault="006C26A0" w:rsidP="006C26A0">
      <w:pPr>
        <w:pStyle w:val="Listenabsatz"/>
        <w:numPr>
          <w:ilvl w:val="1"/>
          <w:numId w:val="3"/>
        </w:numPr>
      </w:pPr>
      <w:r>
        <w:t xml:space="preserve">800 </w:t>
      </w:r>
      <w:r>
        <w:sym w:font="Wingdings" w:char="F0E8"/>
      </w:r>
      <w:r>
        <w:t xml:space="preserve"> Startsignal von Team 10 an Leuchtturm (Proxy)</w:t>
      </w:r>
    </w:p>
    <w:p w:rsidR="006C26A0" w:rsidRDefault="006C26A0" w:rsidP="006C26A0">
      <w:pPr>
        <w:pStyle w:val="Listenabsatz"/>
        <w:numPr>
          <w:ilvl w:val="1"/>
          <w:numId w:val="3"/>
        </w:numPr>
      </w:pPr>
      <w:r>
        <w:t xml:space="preserve">101 und fortlaufend </w:t>
      </w:r>
      <w:r>
        <w:sym w:font="Wingdings" w:char="F0E8"/>
      </w:r>
      <w:r>
        <w:t xml:space="preserve"> Anzahl Steine</w:t>
      </w:r>
    </w:p>
    <w:p w:rsidR="006C26A0" w:rsidRDefault="006C26A0" w:rsidP="006C26A0">
      <w:pPr>
        <w:pStyle w:val="Listenabsatz"/>
        <w:numPr>
          <w:ilvl w:val="1"/>
          <w:numId w:val="3"/>
        </w:numPr>
      </w:pPr>
      <w:r>
        <w:t>801</w:t>
      </w:r>
      <w:r>
        <w:sym w:font="Wingdings" w:char="F0E8"/>
      </w:r>
      <w:r>
        <w:t xml:space="preserve"> Stoppsignal von Team 10</w:t>
      </w:r>
      <w:r w:rsidRPr="00423B08">
        <w:t xml:space="preserve"> </w:t>
      </w:r>
      <w:r>
        <w:t>an Leuchtturm (Proxy)</w:t>
      </w:r>
    </w:p>
    <w:p w:rsidR="006C26A0" w:rsidRDefault="006C26A0" w:rsidP="006C26A0">
      <w:pPr>
        <w:pStyle w:val="Listenabsatz"/>
        <w:numPr>
          <w:ilvl w:val="1"/>
          <w:numId w:val="3"/>
        </w:numPr>
      </w:pPr>
      <w:r>
        <w:t xml:space="preserve">802 </w:t>
      </w:r>
      <w:r>
        <w:sym w:font="Wingdings" w:char="F0E8"/>
      </w:r>
      <w:r>
        <w:t xml:space="preserve"> Stoppsignal von Team 2 / 3 an Leuchtturm (Proxy)</w:t>
      </w:r>
    </w:p>
    <w:p w:rsidR="006C26A0" w:rsidRDefault="006C26A0" w:rsidP="00423B08">
      <w:pPr>
        <w:pStyle w:val="Listenabsatz"/>
        <w:numPr>
          <w:ilvl w:val="0"/>
          <w:numId w:val="3"/>
        </w:numPr>
      </w:pPr>
      <w:r>
        <w:t>Alle Signale werden nur einmal gesendet.</w:t>
      </w:r>
    </w:p>
    <w:p w:rsidR="006C26A0" w:rsidRDefault="006C26A0" w:rsidP="00423B08">
      <w:pPr>
        <w:pStyle w:val="Listenabsatz"/>
        <w:numPr>
          <w:ilvl w:val="0"/>
          <w:numId w:val="3"/>
        </w:numPr>
      </w:pPr>
      <w:bookmarkStart w:id="0" w:name="_GoBack"/>
      <w:bookmarkEnd w:id="0"/>
    </w:p>
    <w:p w:rsidR="002F237A" w:rsidRPr="002F237A" w:rsidRDefault="002F237A" w:rsidP="002F237A">
      <w:pPr>
        <w:pStyle w:val="Listenabsatz"/>
        <w:rPr>
          <w:b/>
        </w:rPr>
      </w:pP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A762E"/>
    <w:multiLevelType w:val="hybridMultilevel"/>
    <w:tmpl w:val="B134A8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08"/>
    <w:rsid w:val="00104F8E"/>
    <w:rsid w:val="001B7B4B"/>
    <w:rsid w:val="002F237A"/>
    <w:rsid w:val="003B65EE"/>
    <w:rsid w:val="00423B08"/>
    <w:rsid w:val="00466348"/>
    <w:rsid w:val="005550DF"/>
    <w:rsid w:val="006C26A0"/>
    <w:rsid w:val="0076374B"/>
    <w:rsid w:val="009F57CA"/>
    <w:rsid w:val="00CA65F1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92F2B"/>
  <w15:chartTrackingRefBased/>
  <w15:docId w15:val="{A77569AE-E05F-984F-83A1-3D9BC6E2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hmeyer/Documents/SysP18_1cv/01_Organisation/00_Protokolle/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000Sitzungs_Protokoll_Vorlage.dotx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2</cp:revision>
  <dcterms:created xsi:type="dcterms:W3CDTF">2018-03-27T13:23:00Z</dcterms:created>
  <dcterms:modified xsi:type="dcterms:W3CDTF">2018-03-27T13:46:00Z</dcterms:modified>
</cp:coreProperties>
</file>
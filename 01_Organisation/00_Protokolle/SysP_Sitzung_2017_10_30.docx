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Sitzun</w:t>
      </w:r>
      <w:r w:rsidR="00C1266B">
        <w:rPr>
          <w:b/>
          <w:sz w:val="28"/>
          <w:szCs w:val="28"/>
          <w:u w:val="single"/>
        </w:rPr>
        <w:t>gs-Protokoll vom: 30.10.17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C1266B">
        <w:t xml:space="preserve"> Team 10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>
        <w:t xml:space="preserve"> ---</w:t>
      </w:r>
    </w:p>
    <w:p w:rsidR="002F237A" w:rsidRDefault="002F237A"/>
    <w:p w:rsidR="002F237A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C1266B">
        <w:t xml:space="preserve"> 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GIT-Hub Stand besprechen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Ist-Zeitplan Stand besprechen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Ideen-Sammlung besprechen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Einleitung M1b besprechen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Termine für Besichtigungen besprechen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Anmeldung zur Spezialistenwoche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Gemeinsame Anforderungliste überarbeiten</w:t>
      </w:r>
    </w:p>
    <w:p w:rsidR="002F237A" w:rsidRDefault="002F237A"/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C1266B">
        <w:t xml:space="preserve"> 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HIT-Hub: mehr Aufwand als erwartet</w:t>
      </w:r>
    </w:p>
    <w:p w:rsidR="00C1266B" w:rsidRDefault="00C1266B" w:rsidP="00C1266B">
      <w:pPr>
        <w:pStyle w:val="ListParagraph"/>
        <w:numPr>
          <w:ilvl w:val="0"/>
          <w:numId w:val="4"/>
        </w:numPr>
      </w:pPr>
      <w:r>
        <w:t>Besprechung Morgen (31.10.17) mit Corsin Capol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Ist-Zeitplan erstellt und wird ab jetzt von Luzian geführt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Ideen-Sammlung erstellt, hat Verbesserungspotential im Design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Einleitung M1b begonnen, wird erweitert</w:t>
      </w:r>
    </w:p>
    <w:p w:rsidR="00C1266B" w:rsidRDefault="00C1266B" w:rsidP="00C1266B">
      <w:pPr>
        <w:pStyle w:val="ListParagraph"/>
        <w:numPr>
          <w:ilvl w:val="0"/>
          <w:numId w:val="4"/>
        </w:numPr>
      </w:pPr>
      <w:r>
        <w:t>Einzelne Details im Morpholgischen Kasten angepasst</w:t>
      </w:r>
    </w:p>
    <w:p w:rsidR="00C1266B" w:rsidRDefault="00C1266B" w:rsidP="00C1266B">
      <w:pPr>
        <w:pStyle w:val="ListParagraph"/>
        <w:numPr>
          <w:ilvl w:val="0"/>
          <w:numId w:val="3"/>
        </w:numPr>
      </w:pPr>
      <w:r>
        <w:t>Elektroniklager Besichtigung: überflüssig da sowieso bereits geplant</w:t>
      </w:r>
    </w:p>
    <w:p w:rsidR="00C1266B" w:rsidRDefault="00D00E38" w:rsidP="00C1266B">
      <w:pPr>
        <w:pStyle w:val="ListParagraph"/>
        <w:numPr>
          <w:ilvl w:val="0"/>
          <w:numId w:val="3"/>
        </w:numPr>
      </w:pPr>
      <w:r>
        <w:t>Fertigungsmöglichkeiten Besichtigung : Abgemacht am 19. Nov. 11:30</w:t>
      </w:r>
    </w:p>
    <w:p w:rsidR="00D00E38" w:rsidRDefault="00D00E38" w:rsidP="00C1266B">
      <w:pPr>
        <w:pStyle w:val="ListParagraph"/>
        <w:numPr>
          <w:ilvl w:val="0"/>
          <w:numId w:val="3"/>
        </w:numPr>
      </w:pPr>
      <w:r>
        <w:t>Anmeldung Spez Woche: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 xml:space="preserve">CAD: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Laura, Jeannot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>Microcontroller- Programmierung:</w:t>
      </w:r>
      <w:r>
        <w:tab/>
      </w:r>
      <w:r>
        <w:tab/>
      </w:r>
      <w:r>
        <w:tab/>
        <w:t>gesamtes Informatik-Team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>Sensoren und Aktoren/Mikro-Nano-Technologie:</w:t>
      </w:r>
      <w:r>
        <w:tab/>
        <w:t>Marcel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>Printplattenherstellung Infrarotsensor:</w:t>
      </w:r>
      <w:r>
        <w:tab/>
      </w:r>
      <w:r>
        <w:tab/>
      </w:r>
      <w:r>
        <w:tab/>
        <w:t>Luzian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>Printplattenherstellung Motorentreiber:</w:t>
      </w:r>
      <w:r>
        <w:tab/>
      </w:r>
      <w:r>
        <w:tab/>
      </w:r>
      <w:r>
        <w:t>Michael</w:t>
      </w:r>
    </w:p>
    <w:p w:rsidR="00D00E38" w:rsidRDefault="00D00E38" w:rsidP="00D00E38">
      <w:pPr>
        <w:pStyle w:val="ListParagraph"/>
        <w:numPr>
          <w:ilvl w:val="1"/>
          <w:numId w:val="3"/>
        </w:numPr>
      </w:pPr>
      <w:r>
        <w:t xml:space="preserve">Versuchstechnik: 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D00E38" w:rsidRPr="00D00E38" w:rsidRDefault="00CA65F1" w:rsidP="00D00E38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 w:rsidR="00D00E38">
        <w:t xml:space="preserve">  </w:t>
      </w:r>
    </w:p>
    <w:p w:rsidR="00D00E38" w:rsidRPr="00D00E38" w:rsidRDefault="00D00E38" w:rsidP="00D00E3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Mauro: Morphologischer Kasten erweitern</w:t>
      </w:r>
    </w:p>
    <w:p w:rsidR="00D00E38" w:rsidRDefault="00D00E38" w:rsidP="00D00E38">
      <w:pPr>
        <w:pStyle w:val="ListParagraph"/>
        <w:numPr>
          <w:ilvl w:val="1"/>
          <w:numId w:val="2"/>
        </w:numPr>
      </w:pPr>
      <w:r w:rsidRPr="00D00E38">
        <w:t>Luzian</w:t>
      </w:r>
      <w:r>
        <w:t>: Mail an Hauser:</w:t>
      </w:r>
    </w:p>
    <w:p w:rsidR="00D00E38" w:rsidRDefault="00D00E38" w:rsidP="00D00E38">
      <w:pPr>
        <w:pStyle w:val="ListParagraph"/>
        <w:numPr>
          <w:ilvl w:val="2"/>
          <w:numId w:val="2"/>
        </w:numPr>
      </w:pPr>
      <w:r>
        <w:t>S</w:t>
      </w:r>
      <w:r>
        <w:t>tatus Spielfeld</w:t>
      </w:r>
    </w:p>
    <w:p w:rsidR="00D00E38" w:rsidRDefault="00D00E38" w:rsidP="00D00E38">
      <w:pPr>
        <w:pStyle w:val="ListParagraph"/>
        <w:numPr>
          <w:ilvl w:val="2"/>
          <w:numId w:val="2"/>
        </w:numPr>
      </w:pPr>
      <w:r>
        <w:t>Nachfragen, wie problematisch es ist, das niemand Versuchstechnik besucht</w:t>
      </w:r>
    </w:p>
    <w:p w:rsidR="00CA65F1" w:rsidRDefault="00AA157B" w:rsidP="00AA157B">
      <w:pPr>
        <w:pStyle w:val="ListParagraph"/>
        <w:numPr>
          <w:ilvl w:val="1"/>
          <w:numId w:val="2"/>
        </w:numPr>
      </w:pPr>
      <w:r>
        <w:t>Alle: Zur Spezialistenwoche anmelden</w:t>
      </w:r>
    </w:p>
    <w:p w:rsidR="005233C0" w:rsidRPr="00AA157B" w:rsidRDefault="005233C0" w:rsidP="00AA157B">
      <w:pPr>
        <w:pStyle w:val="ListParagraph"/>
        <w:numPr>
          <w:ilvl w:val="1"/>
          <w:numId w:val="2"/>
        </w:numPr>
      </w:pPr>
      <w:r>
        <w:t>Besucher der Modellbaumesse: Fotos machen und dokumentieren</w:t>
      </w: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Default="00AA157B">
      <w:r w:rsidRPr="00AA157B">
        <w:rPr>
          <w:b/>
          <w:u w:val="single"/>
        </w:rPr>
        <w:t>Nächster Termin:</w:t>
      </w:r>
      <w:r w:rsidR="005233C0">
        <w:rPr>
          <w:b/>
          <w:u w:val="single"/>
        </w:rPr>
        <w:t xml:space="preserve"> </w:t>
      </w:r>
      <w:r w:rsidR="005233C0">
        <w:t>6.11.17</w:t>
      </w:r>
    </w:p>
    <w:p w:rsidR="008D6BD1" w:rsidRPr="008D6BD1" w:rsidRDefault="008D6BD1">
      <w:r>
        <w:rPr>
          <w:b/>
          <w:u w:val="single"/>
        </w:rPr>
        <w:t xml:space="preserve">Sitzungsdauer: </w:t>
      </w:r>
      <w:r>
        <w:t>1.5 h</w:t>
      </w:r>
      <w:bookmarkStart w:id="0" w:name="_GoBack"/>
      <w:bookmarkEnd w:id="0"/>
    </w:p>
    <w:sectPr w:rsidR="008D6BD1" w:rsidRPr="008D6B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149"/>
    <w:multiLevelType w:val="hybridMultilevel"/>
    <w:tmpl w:val="71B0FF4C"/>
    <w:lvl w:ilvl="0" w:tplc="7F08C9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12530"/>
    <w:multiLevelType w:val="hybridMultilevel"/>
    <w:tmpl w:val="D78A4E8C"/>
    <w:lvl w:ilvl="0" w:tplc="A6E87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6B"/>
    <w:rsid w:val="00104F8E"/>
    <w:rsid w:val="001B7B4B"/>
    <w:rsid w:val="002F237A"/>
    <w:rsid w:val="003B65EE"/>
    <w:rsid w:val="00466348"/>
    <w:rsid w:val="005233C0"/>
    <w:rsid w:val="005550DF"/>
    <w:rsid w:val="0076374B"/>
    <w:rsid w:val="008D6BD1"/>
    <w:rsid w:val="009F57CA"/>
    <w:rsid w:val="00AA157B"/>
    <w:rsid w:val="00C1266B"/>
    <w:rsid w:val="00CA65F1"/>
    <w:rsid w:val="00D00E38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A0818716-014F-49B6-97BF-61178107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2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2017-10-30T15:39:00Z</dcterms:created>
  <dcterms:modified xsi:type="dcterms:W3CDTF">2017-10-30T16:02:00Z</dcterms:modified>
</cp:coreProperties>
</file>
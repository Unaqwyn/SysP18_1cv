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A3E" w:rsidRDefault="002F237A">
      <w:pPr>
        <w:rPr>
          <w:b/>
          <w:sz w:val="28"/>
          <w:szCs w:val="28"/>
          <w:u w:val="single"/>
        </w:rPr>
      </w:pPr>
      <w:r>
        <w:rPr>
          <w:b/>
          <w:sz w:val="28"/>
          <w:szCs w:val="28"/>
          <w:u w:val="single"/>
        </w:rPr>
        <w:t xml:space="preserve">Sitzungs-Protokoll vom: </w:t>
      </w:r>
      <w:r w:rsidR="00B24675">
        <w:rPr>
          <w:b/>
          <w:sz w:val="28"/>
          <w:szCs w:val="28"/>
          <w:u w:val="single"/>
        </w:rPr>
        <w:t>12.1.18</w:t>
      </w:r>
    </w:p>
    <w:p w:rsidR="002F237A" w:rsidRDefault="002F237A">
      <w:pPr>
        <w:rPr>
          <w:b/>
          <w:sz w:val="28"/>
          <w:szCs w:val="28"/>
          <w:u w:val="single"/>
        </w:rPr>
      </w:pPr>
    </w:p>
    <w:p w:rsidR="002F237A" w:rsidRDefault="002F237A">
      <w:r>
        <w:rPr>
          <w:b/>
          <w:u w:val="single"/>
        </w:rPr>
        <w:t>Anwesende:</w:t>
      </w:r>
      <w:r>
        <w:t xml:space="preserve"> </w:t>
      </w:r>
      <w:r w:rsidR="00B24675">
        <w:t>Team 10 Leiter, Team 2 Leiter, Team 3 Leiter</w:t>
      </w:r>
    </w:p>
    <w:p w:rsidR="00B24675" w:rsidRDefault="00B24675"/>
    <w:p w:rsidR="002F237A" w:rsidRDefault="00E5240E">
      <w:r>
        <w:rPr>
          <w:b/>
          <w:u w:val="single"/>
        </w:rPr>
        <w:t>Ziel</w:t>
      </w:r>
      <w:r w:rsidR="00B24675">
        <w:rPr>
          <w:b/>
          <w:u w:val="single"/>
        </w:rPr>
        <w:t>e</w:t>
      </w:r>
      <w:r>
        <w:rPr>
          <w:b/>
          <w:u w:val="single"/>
        </w:rPr>
        <w:t xml:space="preserve"> d</w:t>
      </w:r>
      <w:r w:rsidR="002F237A" w:rsidRPr="002F237A">
        <w:rPr>
          <w:b/>
          <w:u w:val="single"/>
        </w:rPr>
        <w:t>er Sitzung:</w:t>
      </w:r>
      <w:r w:rsidR="002F237A">
        <w:t xml:space="preserve"> </w:t>
      </w:r>
    </w:p>
    <w:p w:rsidR="00B24675" w:rsidRDefault="00B24675" w:rsidP="00B24675">
      <w:pPr>
        <w:pStyle w:val="Listenabsatz"/>
        <w:numPr>
          <w:ilvl w:val="0"/>
          <w:numId w:val="3"/>
        </w:numPr>
      </w:pPr>
      <w:r>
        <w:t>Wie hoch soll der Turm sein?</w:t>
      </w:r>
    </w:p>
    <w:p w:rsidR="00B24675" w:rsidRDefault="00B24675" w:rsidP="00B24675">
      <w:pPr>
        <w:pStyle w:val="Listenabsatz"/>
        <w:numPr>
          <w:ilvl w:val="0"/>
          <w:numId w:val="3"/>
        </w:numPr>
      </w:pPr>
      <w:r>
        <w:t>Welches Team startet auf welcher Seite?</w:t>
      </w:r>
    </w:p>
    <w:p w:rsidR="00B24675" w:rsidRDefault="00B24675" w:rsidP="00B24675">
      <w:pPr>
        <w:pStyle w:val="Listenabsatz"/>
        <w:numPr>
          <w:ilvl w:val="0"/>
          <w:numId w:val="3"/>
        </w:numPr>
      </w:pPr>
      <w:r>
        <w:t>Gesamtablauf bestimmen</w:t>
      </w:r>
    </w:p>
    <w:p w:rsidR="00B24675" w:rsidRDefault="00B24675" w:rsidP="00B24675">
      <w:pPr>
        <w:pStyle w:val="Listenabsatz"/>
        <w:numPr>
          <w:ilvl w:val="0"/>
          <w:numId w:val="3"/>
        </w:numPr>
      </w:pPr>
      <w:r>
        <w:t>Wo dürfen Steine gelegt werden zu Beginn des Spiels?</w:t>
      </w:r>
    </w:p>
    <w:p w:rsidR="002F237A" w:rsidRDefault="002F237A"/>
    <w:p w:rsidR="002F237A" w:rsidRDefault="002F237A">
      <w:r w:rsidRPr="002F237A">
        <w:rPr>
          <w:b/>
          <w:u w:val="single"/>
        </w:rPr>
        <w:t>Diskussionspunkt</w:t>
      </w:r>
      <w:r w:rsidR="00104F8E">
        <w:rPr>
          <w:b/>
          <w:u w:val="single"/>
        </w:rPr>
        <w:t>e</w:t>
      </w:r>
      <w:r w:rsidRPr="002F237A">
        <w:rPr>
          <w:b/>
          <w:u w:val="single"/>
        </w:rPr>
        <w:t>:</w:t>
      </w:r>
      <w:r>
        <w:t xml:space="preserve"> </w:t>
      </w:r>
    </w:p>
    <w:p w:rsidR="0012115A" w:rsidRDefault="0012115A" w:rsidP="00B24675">
      <w:pPr>
        <w:pStyle w:val="Listenabsatz"/>
        <w:numPr>
          <w:ilvl w:val="0"/>
          <w:numId w:val="3"/>
        </w:numPr>
      </w:pPr>
      <w:proofErr w:type="spellStart"/>
      <w:r>
        <w:rPr>
          <w:b/>
        </w:rPr>
        <w:t>Turmhöhe</w:t>
      </w:r>
      <w:proofErr w:type="spellEnd"/>
    </w:p>
    <w:p w:rsidR="00B24675" w:rsidRDefault="00B24675" w:rsidP="0012115A">
      <w:pPr>
        <w:pStyle w:val="Listenabsatz"/>
      </w:pPr>
      <w:r>
        <w:t xml:space="preserve">Der Roboter soll so ausgelegt werden, dass mechanisch 13 Steine </w:t>
      </w:r>
      <w:proofErr w:type="spellStart"/>
      <w:r>
        <w:t>setzbar</w:t>
      </w:r>
      <w:proofErr w:type="spellEnd"/>
      <w:r>
        <w:t xml:space="preserve"> wären, aber 9 Steine sind unser momentanes Ziel. </w:t>
      </w:r>
    </w:p>
    <w:p w:rsidR="00B24675" w:rsidRDefault="00B24675" w:rsidP="00B24675">
      <w:pPr>
        <w:pStyle w:val="Listenabsatz"/>
        <w:numPr>
          <w:ilvl w:val="0"/>
          <w:numId w:val="3"/>
        </w:numPr>
      </w:pPr>
      <w:r w:rsidRPr="0012115A">
        <w:rPr>
          <w:b/>
        </w:rPr>
        <w:t>Startposition</w:t>
      </w:r>
      <w:r>
        <w:t xml:space="preserve"> der Teams:</w:t>
      </w:r>
    </w:p>
    <w:p w:rsidR="0012115A" w:rsidRDefault="0012115A" w:rsidP="0012115A">
      <w:pPr>
        <w:pStyle w:val="Listenabsatz"/>
      </w:pPr>
    </w:p>
    <w:p w:rsidR="00B24675" w:rsidRDefault="00B24675" w:rsidP="00B24675">
      <w:pPr>
        <w:pStyle w:val="Listenabsatz"/>
      </w:pPr>
      <w:r>
        <w:rPr>
          <w:noProof/>
        </w:rPr>
        <w:drawing>
          <wp:inline distT="0" distB="0" distL="0" distR="0">
            <wp:extent cx="2628926" cy="148660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8749" cy="1509120"/>
                    </a:xfrm>
                    <a:prstGeom prst="rect">
                      <a:avLst/>
                    </a:prstGeom>
                    <a:noFill/>
                    <a:ln>
                      <a:noFill/>
                    </a:ln>
                  </pic:spPr>
                </pic:pic>
              </a:graphicData>
            </a:graphic>
          </wp:inline>
        </w:drawing>
      </w:r>
    </w:p>
    <w:p w:rsidR="00B24675" w:rsidRDefault="00B24675" w:rsidP="00B24675">
      <w:pPr>
        <w:pStyle w:val="Listenabsatz"/>
      </w:pPr>
    </w:p>
    <w:p w:rsidR="00B24675" w:rsidRPr="0012115A" w:rsidRDefault="00B24675" w:rsidP="00B24675">
      <w:pPr>
        <w:pStyle w:val="Listenabsatz"/>
        <w:numPr>
          <w:ilvl w:val="0"/>
          <w:numId w:val="3"/>
        </w:numPr>
        <w:rPr>
          <w:b/>
        </w:rPr>
      </w:pPr>
      <w:r w:rsidRPr="0012115A">
        <w:rPr>
          <w:b/>
        </w:rPr>
        <w:t xml:space="preserve">Gesamtablauf: </w:t>
      </w:r>
    </w:p>
    <w:p w:rsidR="00D94B62" w:rsidRDefault="00D94B62" w:rsidP="00D94B62">
      <w:pPr>
        <w:pStyle w:val="Listenabsatz"/>
      </w:pPr>
      <w:r w:rsidRPr="0012115A">
        <w:rPr>
          <w:u w:val="single"/>
        </w:rPr>
        <w:t>Varianten</w:t>
      </w:r>
      <w:r>
        <w:t xml:space="preserve">: </w:t>
      </w:r>
    </w:p>
    <w:p w:rsidR="00D94B62" w:rsidRDefault="00D94B62" w:rsidP="00D94B62">
      <w:pPr>
        <w:pStyle w:val="Listenabsatz"/>
        <w:ind w:left="1410"/>
      </w:pPr>
      <w:r w:rsidRPr="00D94B62">
        <w:rPr>
          <w:u w:val="single"/>
        </w:rPr>
        <w:t>Variante 1</w:t>
      </w:r>
      <w:r>
        <w:t xml:space="preserve">: Jeder Stein wird einzeln geholt und zur Baustelle gebracht wo er auch direkt aufgebaut wird. </w:t>
      </w:r>
    </w:p>
    <w:p w:rsidR="00D94B62" w:rsidRDefault="00D94B62" w:rsidP="00D94B62">
      <w:pPr>
        <w:pStyle w:val="Listenabsatz"/>
        <w:ind w:left="1410"/>
      </w:pPr>
      <w:r w:rsidRPr="00D94B62">
        <w:rPr>
          <w:u w:val="single"/>
        </w:rPr>
        <w:t>Variante 2</w:t>
      </w:r>
      <w:r>
        <w:t>: Es werden jeweils drei Steine in der richtigen Reihenfolge geholt (z.B. Rot-Weiss-Rot) und danach zur Baustelle gebracht und aufgebaut.</w:t>
      </w:r>
    </w:p>
    <w:p w:rsidR="00D94B62" w:rsidRDefault="00D94B62" w:rsidP="00D94B62">
      <w:pPr>
        <w:pStyle w:val="Listenabsatz"/>
        <w:ind w:left="1410"/>
      </w:pPr>
      <w:r w:rsidRPr="00D94B62">
        <w:rPr>
          <w:u w:val="single"/>
        </w:rPr>
        <w:t>Variante 3</w:t>
      </w:r>
      <w:r>
        <w:t>: Es wird zu Beginn des Spiels ein internes Magazin mit gleichfarbigen Steinen gefüllt, welche danach aufgebaut werden, sodass optimaler Weise nur eine Fahrt zu den Silos nötig ist.</w:t>
      </w:r>
    </w:p>
    <w:p w:rsidR="00B24675" w:rsidRPr="0012115A" w:rsidRDefault="00B24675" w:rsidP="00B24675">
      <w:pPr>
        <w:ind w:left="720"/>
        <w:rPr>
          <w:u w:val="single"/>
        </w:rPr>
      </w:pPr>
      <w:r w:rsidRPr="0012115A">
        <w:rPr>
          <w:u w:val="single"/>
        </w:rPr>
        <w:t xml:space="preserve">Abstimmung: </w:t>
      </w:r>
    </w:p>
    <w:tbl>
      <w:tblPr>
        <w:tblStyle w:val="Tabellenraster"/>
        <w:tblW w:w="0" w:type="auto"/>
        <w:tblInd w:w="720" w:type="dxa"/>
        <w:tblLook w:val="04A0" w:firstRow="1" w:lastRow="0" w:firstColumn="1" w:lastColumn="0" w:noHBand="0" w:noVBand="1"/>
      </w:tblPr>
      <w:tblGrid>
        <w:gridCol w:w="2099"/>
        <w:gridCol w:w="2075"/>
        <w:gridCol w:w="2076"/>
        <w:gridCol w:w="2076"/>
      </w:tblGrid>
      <w:tr w:rsidR="00D94B62" w:rsidTr="0012115A">
        <w:trPr>
          <w:trHeight w:val="265"/>
        </w:trPr>
        <w:tc>
          <w:tcPr>
            <w:tcW w:w="2099" w:type="dxa"/>
          </w:tcPr>
          <w:p w:rsidR="00D94B62" w:rsidRDefault="00D94B62" w:rsidP="00B24675"/>
        </w:tc>
        <w:tc>
          <w:tcPr>
            <w:tcW w:w="2075" w:type="dxa"/>
          </w:tcPr>
          <w:p w:rsidR="00D94B62" w:rsidRDefault="00D94B62" w:rsidP="00B24675">
            <w:r>
              <w:t>Variante 1</w:t>
            </w:r>
          </w:p>
        </w:tc>
        <w:tc>
          <w:tcPr>
            <w:tcW w:w="2076" w:type="dxa"/>
          </w:tcPr>
          <w:p w:rsidR="00D94B62" w:rsidRDefault="00D94B62" w:rsidP="00B24675">
            <w:r>
              <w:t>Variante 2</w:t>
            </w:r>
          </w:p>
        </w:tc>
        <w:tc>
          <w:tcPr>
            <w:tcW w:w="2076" w:type="dxa"/>
          </w:tcPr>
          <w:p w:rsidR="00D94B62" w:rsidRDefault="00D94B62" w:rsidP="00B24675">
            <w:r>
              <w:t>Variante 3</w:t>
            </w:r>
          </w:p>
        </w:tc>
      </w:tr>
      <w:tr w:rsidR="00D94B62" w:rsidTr="0012115A">
        <w:trPr>
          <w:trHeight w:val="251"/>
        </w:trPr>
        <w:tc>
          <w:tcPr>
            <w:tcW w:w="2099" w:type="dxa"/>
          </w:tcPr>
          <w:p w:rsidR="00D94B62" w:rsidRDefault="00D94B62" w:rsidP="00B24675">
            <w:r>
              <w:t>Verkehr</w:t>
            </w:r>
          </w:p>
        </w:tc>
        <w:tc>
          <w:tcPr>
            <w:tcW w:w="2075" w:type="dxa"/>
          </w:tcPr>
          <w:p w:rsidR="00D94B62" w:rsidRDefault="00D94B62" w:rsidP="00D94B62">
            <w:r>
              <w:t>+</w:t>
            </w:r>
          </w:p>
        </w:tc>
        <w:tc>
          <w:tcPr>
            <w:tcW w:w="2076" w:type="dxa"/>
          </w:tcPr>
          <w:p w:rsidR="00D94B62" w:rsidRDefault="00D94B62" w:rsidP="00B24675">
            <w:r>
              <w:t>-</w:t>
            </w:r>
          </w:p>
        </w:tc>
        <w:tc>
          <w:tcPr>
            <w:tcW w:w="2076" w:type="dxa"/>
          </w:tcPr>
          <w:p w:rsidR="00D94B62" w:rsidRDefault="00D94B62" w:rsidP="00B24675">
            <w:r>
              <w:t>+</w:t>
            </w:r>
          </w:p>
        </w:tc>
      </w:tr>
      <w:tr w:rsidR="00D94B62" w:rsidTr="0012115A">
        <w:trPr>
          <w:trHeight w:val="265"/>
        </w:trPr>
        <w:tc>
          <w:tcPr>
            <w:tcW w:w="2099" w:type="dxa"/>
          </w:tcPr>
          <w:p w:rsidR="00D94B62" w:rsidRDefault="00D94B62" w:rsidP="00B24675">
            <w:r>
              <w:t>Weg</w:t>
            </w:r>
          </w:p>
        </w:tc>
        <w:tc>
          <w:tcPr>
            <w:tcW w:w="2075" w:type="dxa"/>
          </w:tcPr>
          <w:p w:rsidR="00D94B62" w:rsidRDefault="00D94B62" w:rsidP="00B24675">
            <w:r>
              <w:t>-</w:t>
            </w:r>
          </w:p>
        </w:tc>
        <w:tc>
          <w:tcPr>
            <w:tcW w:w="2076" w:type="dxa"/>
          </w:tcPr>
          <w:p w:rsidR="00D94B62" w:rsidRDefault="00D94B62" w:rsidP="00B24675">
            <w:r>
              <w:t>+</w:t>
            </w:r>
          </w:p>
        </w:tc>
        <w:tc>
          <w:tcPr>
            <w:tcW w:w="2076" w:type="dxa"/>
          </w:tcPr>
          <w:p w:rsidR="00D94B62" w:rsidRDefault="00D94B62" w:rsidP="00B24675">
            <w:r>
              <w:t>++</w:t>
            </w:r>
          </w:p>
        </w:tc>
      </w:tr>
      <w:tr w:rsidR="00D94B62" w:rsidTr="0012115A">
        <w:trPr>
          <w:trHeight w:val="251"/>
        </w:trPr>
        <w:tc>
          <w:tcPr>
            <w:tcW w:w="2099" w:type="dxa"/>
          </w:tcPr>
          <w:p w:rsidR="00D94B62" w:rsidRDefault="00D94B62" w:rsidP="00B24675">
            <w:r>
              <w:t>Zeit</w:t>
            </w:r>
          </w:p>
        </w:tc>
        <w:tc>
          <w:tcPr>
            <w:tcW w:w="2075" w:type="dxa"/>
          </w:tcPr>
          <w:p w:rsidR="00D94B62" w:rsidRDefault="00D94B62" w:rsidP="00B24675">
            <w:r>
              <w:t>-</w:t>
            </w:r>
          </w:p>
        </w:tc>
        <w:tc>
          <w:tcPr>
            <w:tcW w:w="2076" w:type="dxa"/>
          </w:tcPr>
          <w:p w:rsidR="00D94B62" w:rsidRDefault="00D94B62" w:rsidP="00B24675">
            <w:r>
              <w:t>+</w:t>
            </w:r>
          </w:p>
        </w:tc>
        <w:tc>
          <w:tcPr>
            <w:tcW w:w="2076" w:type="dxa"/>
          </w:tcPr>
          <w:p w:rsidR="00D94B62" w:rsidRDefault="00D94B62" w:rsidP="00B24675">
            <w:r>
              <w:t>+</w:t>
            </w:r>
          </w:p>
        </w:tc>
      </w:tr>
      <w:tr w:rsidR="00D94B62" w:rsidTr="0012115A">
        <w:trPr>
          <w:trHeight w:val="265"/>
        </w:trPr>
        <w:tc>
          <w:tcPr>
            <w:tcW w:w="2099" w:type="dxa"/>
          </w:tcPr>
          <w:p w:rsidR="00D94B62" w:rsidRDefault="00D94B62" w:rsidP="00B24675">
            <w:r>
              <w:t>Mechanik</w:t>
            </w:r>
          </w:p>
        </w:tc>
        <w:tc>
          <w:tcPr>
            <w:tcW w:w="2075" w:type="dxa"/>
          </w:tcPr>
          <w:p w:rsidR="00D94B62" w:rsidRDefault="00D94B62" w:rsidP="00B24675">
            <w:r>
              <w:t>++</w:t>
            </w:r>
          </w:p>
        </w:tc>
        <w:tc>
          <w:tcPr>
            <w:tcW w:w="2076" w:type="dxa"/>
          </w:tcPr>
          <w:p w:rsidR="00D94B62" w:rsidRDefault="00D94B62" w:rsidP="00B24675">
            <w:r>
              <w:t>+</w:t>
            </w:r>
          </w:p>
        </w:tc>
        <w:tc>
          <w:tcPr>
            <w:tcW w:w="2076" w:type="dxa"/>
          </w:tcPr>
          <w:p w:rsidR="00D94B62" w:rsidRDefault="00D94B62" w:rsidP="00B24675">
            <w:r>
              <w:t>-</w:t>
            </w:r>
          </w:p>
        </w:tc>
      </w:tr>
      <w:tr w:rsidR="00D94B62" w:rsidTr="0012115A">
        <w:trPr>
          <w:trHeight w:val="251"/>
        </w:trPr>
        <w:tc>
          <w:tcPr>
            <w:tcW w:w="2099" w:type="dxa"/>
          </w:tcPr>
          <w:p w:rsidR="00D94B62" w:rsidRDefault="00D94B62" w:rsidP="00B24675">
            <w:r>
              <w:t>Informatik</w:t>
            </w:r>
          </w:p>
        </w:tc>
        <w:tc>
          <w:tcPr>
            <w:tcW w:w="2075" w:type="dxa"/>
          </w:tcPr>
          <w:p w:rsidR="00D94B62" w:rsidRDefault="00D94B62" w:rsidP="00B24675">
            <w:r>
              <w:t>++</w:t>
            </w:r>
          </w:p>
        </w:tc>
        <w:tc>
          <w:tcPr>
            <w:tcW w:w="2076" w:type="dxa"/>
          </w:tcPr>
          <w:p w:rsidR="00D94B62" w:rsidRDefault="00D94B62" w:rsidP="00B24675">
            <w:r>
              <w:t>-</w:t>
            </w:r>
          </w:p>
        </w:tc>
        <w:tc>
          <w:tcPr>
            <w:tcW w:w="2076" w:type="dxa"/>
          </w:tcPr>
          <w:p w:rsidR="00D94B62" w:rsidRDefault="00D94B62" w:rsidP="00B24675">
            <w:r>
              <w:t>+</w:t>
            </w:r>
          </w:p>
        </w:tc>
      </w:tr>
    </w:tbl>
    <w:p w:rsidR="00B24675" w:rsidRDefault="00B24675" w:rsidP="00B24675">
      <w:pPr>
        <w:ind w:left="720"/>
      </w:pPr>
    </w:p>
    <w:p w:rsidR="0012115A" w:rsidRDefault="00D94B62" w:rsidP="00B24675">
      <w:pPr>
        <w:ind w:left="720"/>
      </w:pPr>
      <w:r w:rsidRPr="0012115A">
        <w:rPr>
          <w:b/>
          <w:u w:val="single"/>
        </w:rPr>
        <w:lastRenderedPageBreak/>
        <w:t>Ergebnis</w:t>
      </w:r>
      <w:r w:rsidRPr="0012115A">
        <w:rPr>
          <w:u w:val="single"/>
        </w:rPr>
        <w:t>:</w:t>
      </w:r>
      <w:r>
        <w:t xml:space="preserve"> </w:t>
      </w:r>
    </w:p>
    <w:p w:rsidR="00D94B62" w:rsidRDefault="00D94B62" w:rsidP="00B24675">
      <w:pPr>
        <w:ind w:left="720"/>
      </w:pPr>
      <w:r>
        <w:t>Die gewählte Variante ist die Variante 1, wobei aber angemerkt werden muss, dass Variante 1, die Variante 3 nicht ausschliesst.</w:t>
      </w:r>
    </w:p>
    <w:p w:rsidR="00D94B62" w:rsidRDefault="0012115A" w:rsidP="00D94B62">
      <w:pPr>
        <w:pStyle w:val="Listenabsatz"/>
        <w:numPr>
          <w:ilvl w:val="0"/>
          <w:numId w:val="3"/>
        </w:numPr>
        <w:rPr>
          <w:b/>
        </w:rPr>
      </w:pPr>
      <w:r w:rsidRPr="0012115A">
        <w:rPr>
          <w:b/>
        </w:rPr>
        <w:t>Steinverteilung:</w:t>
      </w:r>
    </w:p>
    <w:p w:rsidR="00DF0450" w:rsidRDefault="00DF0450" w:rsidP="00DF0450">
      <w:pPr>
        <w:pStyle w:val="Listenabsatz"/>
      </w:pPr>
      <w:r>
        <w:t xml:space="preserve">Beide Teams stellen einen Stein zur Verfügung, welche vor und hinter dem Turm als Orientierungshilfe dienen werden (siehe Foto). Die Positionen der restlichen Steine stehen den beiden Teams frei, solange sie sich auf der eigenen Spielfeldseite befinden. </w:t>
      </w:r>
    </w:p>
    <w:p w:rsidR="00875C6B" w:rsidRPr="00DF0450" w:rsidRDefault="00875C6B" w:rsidP="00DF0450">
      <w:pPr>
        <w:pStyle w:val="Listenabsatz"/>
      </w:pPr>
    </w:p>
    <w:p w:rsidR="002F237A" w:rsidRPr="002F237A" w:rsidRDefault="00875C6B" w:rsidP="00875C6B">
      <w:pPr>
        <w:ind w:firstLine="708"/>
      </w:pPr>
      <w:r>
        <w:rPr>
          <w:noProof/>
        </w:rPr>
        <w:drawing>
          <wp:inline distT="0" distB="0" distL="0" distR="0">
            <wp:extent cx="2468380" cy="1981200"/>
            <wp:effectExtent l="0" t="0" r="825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3441" t="5331" r="14411" b="5971"/>
                    <a:stretch/>
                  </pic:blipFill>
                  <pic:spPr bwMode="auto">
                    <a:xfrm>
                      <a:off x="0" y="0"/>
                      <a:ext cx="2482333" cy="1992399"/>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sectPr w:rsidR="002F237A" w:rsidRPr="002F23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C7F4C"/>
    <w:multiLevelType w:val="hybridMultilevel"/>
    <w:tmpl w:val="C0A4EB2A"/>
    <w:lvl w:ilvl="0" w:tplc="00446D98">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9D13F83"/>
    <w:multiLevelType w:val="hybridMultilevel"/>
    <w:tmpl w:val="B532AD18"/>
    <w:lvl w:ilvl="0" w:tplc="924ABE30">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9D26FA3"/>
    <w:multiLevelType w:val="hybridMultilevel"/>
    <w:tmpl w:val="53987B24"/>
    <w:lvl w:ilvl="0" w:tplc="F572D60E">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675"/>
    <w:rsid w:val="00104F8E"/>
    <w:rsid w:val="0012115A"/>
    <w:rsid w:val="001B7B4B"/>
    <w:rsid w:val="002F237A"/>
    <w:rsid w:val="003B65EE"/>
    <w:rsid w:val="00466348"/>
    <w:rsid w:val="005550DF"/>
    <w:rsid w:val="00587EA6"/>
    <w:rsid w:val="0076374B"/>
    <w:rsid w:val="00875C6B"/>
    <w:rsid w:val="009F57CA"/>
    <w:rsid w:val="00B24675"/>
    <w:rsid w:val="00CA65F1"/>
    <w:rsid w:val="00D94B62"/>
    <w:rsid w:val="00DF0450"/>
    <w:rsid w:val="00E5240E"/>
    <w:rsid w:val="00E83BD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5CFAC"/>
  <w15:chartTrackingRefBased/>
  <w15:docId w15:val="{CEB00381-FADF-4317-8D0A-3E044E77B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F237A"/>
    <w:pPr>
      <w:ind w:left="720"/>
      <w:contextualSpacing/>
    </w:pPr>
  </w:style>
  <w:style w:type="table" w:styleId="Tabellenraster">
    <w:name w:val="Table Grid"/>
    <w:basedOn w:val="NormaleTabelle"/>
    <w:uiPriority w:val="39"/>
    <w:rsid w:val="00D94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uro\Dropbox\Systemtechnikprojekt\Systemtechnikprojekt\01%20Organisation\00%20Protokolle\000Sitzungs_Protokoll_Vorl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000Sitzungs_Protokoll_Vorlage</Template>
  <TotalTime>0</TotalTime>
  <Pages>2</Pages>
  <Words>198</Words>
  <Characters>1249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dc:creator>
  <cp:keywords/>
  <dc:description/>
  <cp:lastModifiedBy>Mauro Stoffel</cp:lastModifiedBy>
  <cp:revision>4</cp:revision>
  <dcterms:created xsi:type="dcterms:W3CDTF">2018-01-12T16:45:00Z</dcterms:created>
  <dcterms:modified xsi:type="dcterms:W3CDTF">2018-01-12T17:27:00Z</dcterms:modified>
</cp:coreProperties>
</file>
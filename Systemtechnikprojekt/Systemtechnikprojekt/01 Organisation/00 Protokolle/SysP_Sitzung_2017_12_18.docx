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Sitzungs-Protokoll vom: </w:t>
      </w:r>
      <w:r w:rsidR="00A2698D">
        <w:rPr>
          <w:b/>
          <w:sz w:val="28"/>
          <w:szCs w:val="28"/>
          <w:u w:val="single"/>
        </w:rPr>
        <w:t>18.12.2017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</w:t>
      </w:r>
      <w:r w:rsidR="003A5647">
        <w:rPr>
          <w:b/>
          <w:u w:val="single"/>
        </w:rPr>
        <w:t>s</w:t>
      </w:r>
      <w:r>
        <w:rPr>
          <w:b/>
          <w:u w:val="single"/>
        </w:rPr>
        <w:t>ende:</w:t>
      </w:r>
      <w:r>
        <w:t xml:space="preserve"> </w:t>
      </w:r>
      <w:r w:rsidR="00A2698D">
        <w:t>Team 10</w:t>
      </w:r>
    </w:p>
    <w:p w:rsidR="002F237A" w:rsidRDefault="002F237A">
      <w:r w:rsidRPr="002F237A">
        <w:rPr>
          <w:b/>
          <w:u w:val="single"/>
        </w:rPr>
        <w:t>Resultat der letzten Sitzung (falls relevant):</w:t>
      </w:r>
      <w:r>
        <w:t xml:space="preserve"> ---</w:t>
      </w:r>
    </w:p>
    <w:p w:rsidR="00B67394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2F237A">
        <w:t xml:space="preserve"> </w:t>
      </w:r>
    </w:p>
    <w:p w:rsidR="002F237A" w:rsidRDefault="00B67394" w:rsidP="00B67394">
      <w:pPr>
        <w:pStyle w:val="Listenabsatz"/>
        <w:numPr>
          <w:ilvl w:val="0"/>
          <w:numId w:val="3"/>
        </w:numPr>
      </w:pPr>
      <w:r>
        <w:t>neue Anforderungsliste besprechen</w:t>
      </w:r>
    </w:p>
    <w:p w:rsidR="002F237A" w:rsidRDefault="00B67394" w:rsidP="003A5647">
      <w:pPr>
        <w:pStyle w:val="Listenabsatz"/>
        <w:numPr>
          <w:ilvl w:val="0"/>
          <w:numId w:val="3"/>
        </w:numPr>
      </w:pPr>
      <w:r>
        <w:t>morphologischer Kasten überarbeiten</w:t>
      </w:r>
      <w:r w:rsidR="0034747F">
        <w:t xml:space="preserve"> (Vorausscheidung)</w:t>
      </w:r>
    </w:p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>
        <w:t xml:space="preserve"> </w:t>
      </w:r>
    </w:p>
    <w:p w:rsidR="00B61DA6" w:rsidRDefault="00B61DA6" w:rsidP="00B61DA6">
      <w:pPr>
        <w:pStyle w:val="Listenabsatz"/>
        <w:numPr>
          <w:ilvl w:val="0"/>
          <w:numId w:val="3"/>
        </w:numPr>
      </w:pPr>
      <w:r>
        <w:t>viele Änderungen, wenige für uns relevant</w:t>
      </w:r>
    </w:p>
    <w:p w:rsidR="00B61DA6" w:rsidRDefault="00B61DA6" w:rsidP="00B61DA6">
      <w:pPr>
        <w:pStyle w:val="Listenabsatz"/>
        <w:numPr>
          <w:ilvl w:val="1"/>
          <w:numId w:val="3"/>
        </w:numPr>
      </w:pPr>
      <w:r>
        <w:t>relevante Änderung: Metall im Lego-Stein, modifizierbarer Lego-Stein als Orientierungspunkt möglich</w:t>
      </w:r>
    </w:p>
    <w:p w:rsidR="00B61DA6" w:rsidRDefault="0034747F" w:rsidP="00B61DA6">
      <w:pPr>
        <w:pStyle w:val="Listenabsatz"/>
        <w:numPr>
          <w:ilvl w:val="0"/>
          <w:numId w:val="3"/>
        </w:numPr>
      </w:pPr>
      <w:r>
        <w:t>V</w:t>
      </w:r>
      <w:r w:rsidR="000E6E94">
        <w:t>orausscheidungen zum morphologischen Kasten</w:t>
      </w:r>
    </w:p>
    <w:p w:rsidR="000E6E94" w:rsidRDefault="003E62EB" w:rsidP="000E6E94">
      <w:pPr>
        <w:pStyle w:val="Listenabsatz"/>
        <w:numPr>
          <w:ilvl w:val="1"/>
          <w:numId w:val="3"/>
        </w:numPr>
      </w:pPr>
      <w:r>
        <w:t>Energieversorgung: Lipo-Akku festgelegt (Zur Verfügung gestelltes Teil)</w:t>
      </w:r>
    </w:p>
    <w:p w:rsidR="003E62EB" w:rsidRDefault="003E62EB" w:rsidP="000E6E94">
      <w:pPr>
        <w:pStyle w:val="Listenabsatz"/>
        <w:numPr>
          <w:ilvl w:val="1"/>
          <w:numId w:val="3"/>
        </w:numPr>
      </w:pPr>
      <w:r>
        <w:t>Kommunikation: W-Lan festgelegt (Zur Verfügung gestelltes Teil)</w:t>
      </w:r>
    </w:p>
    <w:p w:rsidR="003E62EB" w:rsidRDefault="003E62EB" w:rsidP="000E6E94">
      <w:pPr>
        <w:pStyle w:val="Listenabsatz"/>
        <w:numPr>
          <w:ilvl w:val="1"/>
          <w:numId w:val="3"/>
        </w:numPr>
      </w:pPr>
      <w:r>
        <w:t xml:space="preserve">Fortbewegung: 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Omni-Räder ausgeschieden: zu klein </w:t>
      </w:r>
      <w:r>
        <w:sym w:font="Wingdings" w:char="F0E0"/>
      </w:r>
      <w:r>
        <w:t xml:space="preserve"> bleibt hängen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>4 Räder ausgeschieden: unnötig komplex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>Raupen und 3 Räder müssen in der Spezialisten-Woche getestet werden</w:t>
      </w:r>
    </w:p>
    <w:p w:rsidR="003E62EB" w:rsidRDefault="003E62EB" w:rsidP="003E62EB">
      <w:pPr>
        <w:pStyle w:val="Listenabsatz"/>
        <w:numPr>
          <w:ilvl w:val="0"/>
          <w:numId w:val="3"/>
        </w:numPr>
      </w:pPr>
      <w:r>
        <w:t xml:space="preserve">Antrieb: Michael klärt ab während Spezialisten-Woche </w:t>
      </w:r>
    </w:p>
    <w:p w:rsidR="003E62EB" w:rsidRDefault="003E62EB" w:rsidP="003E62EB">
      <w:pPr>
        <w:pStyle w:val="Listenabsatz"/>
        <w:numPr>
          <w:ilvl w:val="0"/>
          <w:numId w:val="3"/>
        </w:numPr>
      </w:pPr>
      <w:r>
        <w:t xml:space="preserve">Greifmechanismus: </w:t>
      </w:r>
    </w:p>
    <w:p w:rsidR="003E62EB" w:rsidRDefault="003E62EB" w:rsidP="003E62EB">
      <w:pPr>
        <w:pStyle w:val="Listenabsatz"/>
        <w:numPr>
          <w:ilvl w:val="1"/>
          <w:numId w:val="3"/>
        </w:numPr>
      </w:pPr>
      <w:r>
        <w:t>Abstimmung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Magnet: 8 Stimmen </w:t>
      </w:r>
      <w:r>
        <w:sym w:font="Wingdings" w:char="F0E0"/>
      </w:r>
      <w:r>
        <w:t xml:space="preserve"> testen während Spezialisten-Woche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Zange: 7 Stimmen </w:t>
      </w:r>
      <w:r>
        <w:sym w:font="Wingdings" w:char="F0E0"/>
      </w:r>
      <w:r>
        <w:t xml:space="preserve"> testen während Spezialisten-Woche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>Lego-Stein als Gegenstück: 5 Stimmen</w:t>
      </w:r>
      <w:r>
        <w:t xml:space="preserve"> </w:t>
      </w:r>
      <w:r>
        <w:sym w:font="Wingdings" w:char="F0E0"/>
      </w:r>
      <w:r>
        <w:t xml:space="preserve"> testen während Spezialisten-Woche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Saugnapf: 2 Stimmen </w:t>
      </w:r>
      <w:r>
        <w:sym w:font="Wingdings" w:char="F0E0"/>
      </w:r>
      <w:r>
        <w:t xml:space="preserve"> ausgeschieden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Kombination aus Lego-Gegenstück und Zange: 0 Stimmen </w:t>
      </w:r>
      <w:r>
        <w:sym w:font="Wingdings" w:char="F0E0"/>
      </w:r>
      <w:r>
        <w:t xml:space="preserve"> ausgeschieden</w:t>
      </w:r>
    </w:p>
    <w:p w:rsidR="003E62EB" w:rsidRDefault="003E62EB" w:rsidP="003E62EB">
      <w:pPr>
        <w:pStyle w:val="Listenabsatz"/>
        <w:numPr>
          <w:ilvl w:val="0"/>
          <w:numId w:val="3"/>
        </w:numPr>
      </w:pPr>
      <w:r>
        <w:t>Turm bauen</w:t>
      </w:r>
    </w:p>
    <w:p w:rsidR="003E62EB" w:rsidRDefault="003E62EB" w:rsidP="003E62EB">
      <w:pPr>
        <w:pStyle w:val="Listenabsatz"/>
        <w:numPr>
          <w:ilvl w:val="1"/>
          <w:numId w:val="3"/>
        </w:numPr>
      </w:pPr>
      <w:r>
        <w:t xml:space="preserve">Kein Unterschied zwischen Gabelstapler und Hub-Gabelstapler </w:t>
      </w:r>
      <w:r>
        <w:sym w:font="Wingdings" w:char="F0E0"/>
      </w:r>
      <w:r>
        <w:t xml:space="preserve"> Hub-Gabelstapler fällt weg</w:t>
      </w:r>
    </w:p>
    <w:p w:rsidR="003E62EB" w:rsidRDefault="003E62EB" w:rsidP="003E62EB">
      <w:pPr>
        <w:pStyle w:val="Listenabsatz"/>
        <w:numPr>
          <w:ilvl w:val="1"/>
          <w:numId w:val="3"/>
        </w:numPr>
      </w:pPr>
      <w:r>
        <w:t xml:space="preserve">Abstimmung: 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Gabelstapler: 6 Stimmen </w:t>
      </w:r>
      <w:r>
        <w:sym w:font="Wingdings" w:char="F0E0"/>
      </w:r>
      <w:r>
        <w:t xml:space="preserve"> testen während Spezialisten-Woche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Faltbarer Greifarm: 4 Stimmen </w:t>
      </w:r>
      <w:r>
        <w:sym w:font="Wingdings" w:char="F0E0"/>
      </w:r>
      <w:r>
        <w:t xml:space="preserve"> testen während Spezialisten-Woche</w:t>
      </w:r>
    </w:p>
    <w:p w:rsidR="003E62EB" w:rsidRDefault="003E62EB" w:rsidP="003E62EB">
      <w:pPr>
        <w:pStyle w:val="Listenabsatz"/>
        <w:numPr>
          <w:ilvl w:val="2"/>
          <w:numId w:val="3"/>
        </w:numPr>
      </w:pPr>
      <w:r>
        <w:t xml:space="preserve">Ausfahrbarer Greifarm: 2 Stimmen </w:t>
      </w:r>
      <w:r>
        <w:sym w:font="Wingdings" w:char="F0E0"/>
      </w:r>
      <w:r>
        <w:t xml:space="preserve"> testen während Spezialisten-Woche</w:t>
      </w:r>
    </w:p>
    <w:p w:rsidR="003E62EB" w:rsidRDefault="003E62EB" w:rsidP="003E62EB">
      <w:pPr>
        <w:pStyle w:val="Listenabsatz"/>
        <w:numPr>
          <w:ilvl w:val="0"/>
          <w:numId w:val="3"/>
        </w:numPr>
      </w:pPr>
      <w:r>
        <w:t xml:space="preserve">Orientierung: </w:t>
      </w:r>
    </w:p>
    <w:p w:rsidR="003E62EB" w:rsidRDefault="003E62EB" w:rsidP="003E62EB">
      <w:pPr>
        <w:pStyle w:val="Listenabsatz"/>
        <w:numPr>
          <w:ilvl w:val="1"/>
          <w:numId w:val="3"/>
        </w:numPr>
      </w:pPr>
      <w:r>
        <w:t xml:space="preserve">Kamera: ausgeschieden: zu </w:t>
      </w:r>
      <w:r w:rsidR="003A5647">
        <w:t>kompliziert</w:t>
      </w:r>
    </w:p>
    <w:p w:rsidR="003E62EB" w:rsidRDefault="003A5647" w:rsidP="003E62EB">
      <w:pPr>
        <w:pStyle w:val="Listenabsatz"/>
        <w:numPr>
          <w:ilvl w:val="1"/>
          <w:numId w:val="3"/>
        </w:numPr>
      </w:pPr>
      <w:r>
        <w:t xml:space="preserve">Abstimmung: </w:t>
      </w:r>
    </w:p>
    <w:p w:rsidR="003A5647" w:rsidRDefault="003A5647" w:rsidP="003A5647">
      <w:pPr>
        <w:pStyle w:val="Listenabsatz"/>
        <w:numPr>
          <w:ilvl w:val="2"/>
          <w:numId w:val="3"/>
        </w:numPr>
      </w:pPr>
      <w:r>
        <w:t>Bezugspunkte auf Spielfeld nutzen</w:t>
      </w:r>
    </w:p>
    <w:p w:rsidR="003A5647" w:rsidRDefault="003A5647" w:rsidP="003A5647">
      <w:pPr>
        <w:pStyle w:val="Listenabsatz"/>
        <w:numPr>
          <w:ilvl w:val="2"/>
          <w:numId w:val="3"/>
        </w:numPr>
      </w:pPr>
      <w:proofErr w:type="spellStart"/>
      <w:r>
        <w:t>Reflektions</w:t>
      </w:r>
      <w:proofErr w:type="spellEnd"/>
      <w:r>
        <w:t xml:space="preserve"> Lichttaster / Infrarot</w:t>
      </w:r>
    </w:p>
    <w:p w:rsidR="003A5647" w:rsidRDefault="003A5647" w:rsidP="003A5647">
      <w:pPr>
        <w:pStyle w:val="Listenabsatz"/>
        <w:numPr>
          <w:ilvl w:val="2"/>
          <w:numId w:val="3"/>
        </w:numPr>
      </w:pPr>
      <w:r>
        <w:t>Kamera (falls genug Zeit)</w:t>
      </w:r>
    </w:p>
    <w:p w:rsidR="003A5647" w:rsidRDefault="003A5647" w:rsidP="003A5647">
      <w:pPr>
        <w:pStyle w:val="Listenabsatz"/>
        <w:numPr>
          <w:ilvl w:val="0"/>
          <w:numId w:val="3"/>
        </w:numPr>
      </w:pPr>
      <w:r>
        <w:t>Besprechung Lego-</w:t>
      </w:r>
      <w:proofErr w:type="spellStart"/>
      <w:r>
        <w:t>Mindstorm</w:t>
      </w:r>
      <w:proofErr w:type="spellEnd"/>
      <w:r>
        <w:t xml:space="preserve"> organisieren um Teilfunktionen zu testen </w:t>
      </w:r>
      <w:r>
        <w:sym w:font="Wingdings" w:char="F0E0"/>
      </w:r>
      <w:r>
        <w:t xml:space="preserve"> Michael und Laura fragen nach</w:t>
      </w:r>
    </w:p>
    <w:p w:rsidR="002F237A" w:rsidRDefault="002F237A"/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lastRenderedPageBreak/>
        <w:t>Aufgabenverteilung:</w:t>
      </w:r>
    </w:p>
    <w:p w:rsidR="00CA65F1" w:rsidRPr="00CA65F1" w:rsidRDefault="00CA65F1" w:rsidP="00CA65F1">
      <w:pPr>
        <w:pStyle w:val="Listenabsatz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Allgemein:</w:t>
      </w:r>
      <w:r>
        <w:t xml:space="preserve"> </w:t>
      </w:r>
      <w:r w:rsidR="003A5647">
        <w:t xml:space="preserve">Michael und Laura fragen nach ob sie einen </w:t>
      </w:r>
      <w:proofErr w:type="spellStart"/>
      <w:r w:rsidR="003A5647">
        <w:t>Mindst</w:t>
      </w:r>
      <w:bookmarkStart w:id="0" w:name="_GoBack"/>
      <w:bookmarkEnd w:id="0"/>
      <w:r w:rsidR="003A5647">
        <w:t>orms</w:t>
      </w:r>
      <w:proofErr w:type="spellEnd"/>
      <w:r w:rsidR="003A5647">
        <w:t xml:space="preserve"> zur Verfügung haben</w:t>
      </w:r>
    </w:p>
    <w:p w:rsidR="00CA65F1" w:rsidRPr="00CA65F1" w:rsidRDefault="00CA65F1" w:rsidP="00CA65F1">
      <w:pPr>
        <w:pStyle w:val="Listenabsatz"/>
        <w:rPr>
          <w:b/>
          <w:u w:val="single"/>
        </w:rPr>
      </w:pPr>
    </w:p>
    <w:p w:rsidR="002F237A" w:rsidRDefault="002F237A" w:rsidP="002F237A">
      <w:pPr>
        <w:pStyle w:val="Listenabsatz"/>
        <w:numPr>
          <w:ilvl w:val="0"/>
          <w:numId w:val="2"/>
        </w:numPr>
        <w:rPr>
          <w:b/>
        </w:rPr>
      </w:pPr>
      <w:r w:rsidRPr="002F237A">
        <w:rPr>
          <w:b/>
        </w:rPr>
        <w:t>Elektronik:</w:t>
      </w:r>
      <w:r>
        <w:rPr>
          <w:b/>
        </w:rPr>
        <w:t xml:space="preserve"> ---</w:t>
      </w:r>
    </w:p>
    <w:p w:rsidR="002F237A" w:rsidRPr="002F237A" w:rsidRDefault="002F237A" w:rsidP="002F237A">
      <w:pPr>
        <w:pStyle w:val="Listenabsatz"/>
        <w:rPr>
          <w:b/>
        </w:rPr>
      </w:pPr>
    </w:p>
    <w:p w:rsidR="002F237A" w:rsidRPr="002F237A" w:rsidRDefault="002F237A" w:rsidP="002F237A">
      <w:pPr>
        <w:pStyle w:val="Listenabsatz"/>
        <w:numPr>
          <w:ilvl w:val="0"/>
          <w:numId w:val="2"/>
        </w:numPr>
        <w:rPr>
          <w:b/>
        </w:rPr>
      </w:pPr>
      <w:r w:rsidRPr="002F237A">
        <w:rPr>
          <w:b/>
        </w:rPr>
        <w:t>Machinenbau:</w:t>
      </w:r>
      <w:r>
        <w:t xml:space="preserve"> ---</w:t>
      </w:r>
    </w:p>
    <w:p w:rsidR="002F237A" w:rsidRPr="002F237A" w:rsidRDefault="002F237A" w:rsidP="002F237A">
      <w:pPr>
        <w:pStyle w:val="Listenabsatz"/>
        <w:rPr>
          <w:b/>
        </w:rPr>
      </w:pPr>
    </w:p>
    <w:p w:rsidR="002F237A" w:rsidRPr="002F237A" w:rsidRDefault="002F237A" w:rsidP="002F237A">
      <w:pPr>
        <w:pStyle w:val="Listenabsatz"/>
        <w:numPr>
          <w:ilvl w:val="0"/>
          <w:numId w:val="2"/>
        </w:numPr>
        <w:rPr>
          <w:b/>
        </w:rPr>
      </w:pPr>
      <w:r w:rsidRPr="002F237A">
        <w:rPr>
          <w:b/>
        </w:rPr>
        <w:t>Informatik:</w:t>
      </w:r>
      <w:r>
        <w:t xml:space="preserve"> ---</w:t>
      </w:r>
    </w:p>
    <w:p w:rsidR="002F237A" w:rsidRPr="002F237A" w:rsidRDefault="002F237A" w:rsidP="002F237A">
      <w:pPr>
        <w:pStyle w:val="Listenabsatz"/>
        <w:rPr>
          <w:b/>
        </w:rPr>
      </w:pP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00507"/>
    <w:multiLevelType w:val="hybridMultilevel"/>
    <w:tmpl w:val="803018BE"/>
    <w:lvl w:ilvl="0" w:tplc="F2F8C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8D"/>
    <w:rsid w:val="000E6E94"/>
    <w:rsid w:val="00104F8E"/>
    <w:rsid w:val="001B7B4B"/>
    <w:rsid w:val="002F237A"/>
    <w:rsid w:val="0034747F"/>
    <w:rsid w:val="003A5647"/>
    <w:rsid w:val="003B65EE"/>
    <w:rsid w:val="003E62EB"/>
    <w:rsid w:val="00466348"/>
    <w:rsid w:val="005550DF"/>
    <w:rsid w:val="0076374B"/>
    <w:rsid w:val="009F57CA"/>
    <w:rsid w:val="00A2698D"/>
    <w:rsid w:val="00B61DA6"/>
    <w:rsid w:val="00B67394"/>
    <w:rsid w:val="00CA65F1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4AD8D"/>
  <w15:chartTrackingRefBased/>
  <w15:docId w15:val="{762653B7-3F46-4DB1-9589-621419B0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Dropbox\Systemtechnikprojekt\Systemtechnikprojekt\01%20Organisation\00%20Protokolle\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 Stoffel</cp:lastModifiedBy>
  <cp:revision>1</cp:revision>
  <dcterms:created xsi:type="dcterms:W3CDTF">2017-12-18T15:21:00Z</dcterms:created>
  <dcterms:modified xsi:type="dcterms:W3CDTF">2017-12-18T19:12:00Z</dcterms:modified>
</cp:coreProperties>
</file>
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3E" w:rsidRDefault="002F23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Sitzun</w:t>
      </w:r>
      <w:r w:rsidR="007978D0">
        <w:rPr>
          <w:b/>
          <w:sz w:val="28"/>
          <w:szCs w:val="28"/>
          <w:u w:val="single"/>
        </w:rPr>
        <w:t>gs-Protokoll vom: 23.10.17</w:t>
      </w:r>
    </w:p>
    <w:p w:rsidR="002F237A" w:rsidRDefault="002F237A">
      <w:pPr>
        <w:rPr>
          <w:b/>
          <w:sz w:val="28"/>
          <w:szCs w:val="28"/>
          <w:u w:val="single"/>
        </w:rPr>
      </w:pPr>
    </w:p>
    <w:p w:rsidR="002F237A" w:rsidRDefault="002F237A">
      <w:r>
        <w:rPr>
          <w:b/>
          <w:u w:val="single"/>
        </w:rPr>
        <w:t>Anwesende:</w:t>
      </w:r>
      <w:r w:rsidR="007978D0">
        <w:t xml:space="preserve"> Team 10</w:t>
      </w:r>
    </w:p>
    <w:p w:rsidR="002F237A" w:rsidRDefault="002F237A"/>
    <w:p w:rsidR="002F237A" w:rsidRDefault="002F237A">
      <w:r w:rsidRPr="002F237A">
        <w:rPr>
          <w:b/>
          <w:u w:val="single"/>
        </w:rPr>
        <w:t>Resultat der letzten Sitzung (falls relevant):</w:t>
      </w:r>
      <w:r w:rsidR="007978D0">
        <w:t xml:space="preserve"> ---</w:t>
      </w:r>
    </w:p>
    <w:p w:rsidR="002F237A" w:rsidRDefault="002F237A"/>
    <w:p w:rsidR="007978D0" w:rsidRDefault="00E5240E">
      <w:r>
        <w:rPr>
          <w:b/>
          <w:u w:val="single"/>
        </w:rPr>
        <w:t>Ziel d</w:t>
      </w:r>
      <w:r w:rsidR="002F237A" w:rsidRPr="002F237A">
        <w:rPr>
          <w:b/>
          <w:u w:val="single"/>
        </w:rPr>
        <w:t>er Sitzung:</w:t>
      </w:r>
      <w:r w:rsidR="007978D0">
        <w:t xml:space="preserve"> </w:t>
      </w:r>
    </w:p>
    <w:p w:rsidR="002F237A" w:rsidRDefault="007978D0" w:rsidP="007978D0">
      <w:pPr>
        <w:pStyle w:val="ListParagraph"/>
        <w:numPr>
          <w:ilvl w:val="0"/>
          <w:numId w:val="3"/>
        </w:numPr>
      </w:pPr>
      <w:r>
        <w:t>Zeitplan: Soll-Ist-Unterteilung</w:t>
      </w:r>
    </w:p>
    <w:p w:rsidR="007978D0" w:rsidRDefault="007978D0" w:rsidP="007978D0">
      <w:pPr>
        <w:pStyle w:val="ListParagraph"/>
        <w:numPr>
          <w:ilvl w:val="0"/>
          <w:numId w:val="3"/>
        </w:numPr>
      </w:pPr>
      <w:r>
        <w:t>GIT-Hub besprechen</w:t>
      </w:r>
    </w:p>
    <w:p w:rsidR="007978D0" w:rsidRDefault="007978D0" w:rsidP="007978D0">
      <w:pPr>
        <w:pStyle w:val="ListParagraph"/>
        <w:numPr>
          <w:ilvl w:val="0"/>
          <w:numId w:val="3"/>
        </w:numPr>
      </w:pPr>
      <w:r>
        <w:t>M1b besprechen, erste Aufgabenverteilung</w:t>
      </w:r>
    </w:p>
    <w:p w:rsidR="002F237A" w:rsidRDefault="002F237A"/>
    <w:p w:rsidR="002F237A" w:rsidRDefault="002F237A">
      <w:r w:rsidRPr="002F237A">
        <w:rPr>
          <w:b/>
          <w:u w:val="single"/>
        </w:rPr>
        <w:t>Probleamtik/Diskussionspunkt</w:t>
      </w:r>
      <w:r w:rsidR="00104F8E">
        <w:rPr>
          <w:b/>
          <w:u w:val="single"/>
        </w:rPr>
        <w:t>e</w:t>
      </w:r>
      <w:r w:rsidRPr="002F237A">
        <w:rPr>
          <w:b/>
          <w:u w:val="single"/>
        </w:rPr>
        <w:t>:</w:t>
      </w:r>
      <w:r w:rsidR="007978D0">
        <w:t xml:space="preserve"> </w:t>
      </w:r>
    </w:p>
    <w:p w:rsidR="007978D0" w:rsidRDefault="007978D0" w:rsidP="007978D0">
      <w:pPr>
        <w:pStyle w:val="ListParagraph"/>
        <w:numPr>
          <w:ilvl w:val="0"/>
          <w:numId w:val="3"/>
        </w:numPr>
      </w:pPr>
      <w:r>
        <w:t xml:space="preserve">Soll – Ist – Zeitplan: Damit kein Durcheinander entsteht, soll nur jemand den Soll – Ist – Zeitplan bearbeiten </w:t>
      </w:r>
      <w:r>
        <w:sym w:font="Wingdings" w:char="F0E0"/>
      </w:r>
      <w:r>
        <w:t xml:space="preserve"> </w:t>
      </w:r>
      <w:r>
        <w:t>Teamleiter dafür zuständig, dass die Zeiten eingetragen werden.</w:t>
      </w:r>
    </w:p>
    <w:p w:rsidR="007978D0" w:rsidRDefault="007978D0" w:rsidP="007978D0">
      <w:pPr>
        <w:pStyle w:val="ListParagraph"/>
        <w:numPr>
          <w:ilvl w:val="0"/>
          <w:numId w:val="3"/>
        </w:numPr>
      </w:pPr>
      <w:r>
        <w:t>GIT-Hub: Umrüstung bis nächsten Montag in Auftrag gegeben an Romario</w:t>
      </w:r>
    </w:p>
    <w:p w:rsidR="007978D0" w:rsidRDefault="007978D0" w:rsidP="007978D0">
      <w:pPr>
        <w:pStyle w:val="ListParagraph"/>
        <w:numPr>
          <w:ilvl w:val="0"/>
          <w:numId w:val="3"/>
        </w:numPr>
      </w:pPr>
      <w:r>
        <w:t>M1b:</w:t>
      </w:r>
    </w:p>
    <w:p w:rsidR="007978D0" w:rsidRDefault="007978D0" w:rsidP="007978D0">
      <w:pPr>
        <w:pStyle w:val="ListParagraph"/>
        <w:numPr>
          <w:ilvl w:val="1"/>
          <w:numId w:val="3"/>
        </w:numPr>
      </w:pPr>
      <w:r>
        <w:t xml:space="preserve">Die in der Einführungswoche gefundenen Ideen sollen zusammengetragen werden und organisiert werden. In Auftrag gegeben an Mauro. </w:t>
      </w:r>
    </w:p>
    <w:p w:rsidR="007978D0" w:rsidRDefault="007978D0" w:rsidP="007978D0">
      <w:pPr>
        <w:pStyle w:val="ListParagraph"/>
        <w:numPr>
          <w:ilvl w:val="1"/>
          <w:numId w:val="3"/>
        </w:numPr>
      </w:pPr>
      <w:r>
        <w:t>Die Einleitung für den Meilenstein M1b kann bereits geshrieben werden. In Auftrag gegeben an Michael.</w:t>
      </w:r>
    </w:p>
    <w:p w:rsidR="002F237A" w:rsidRDefault="002F237A"/>
    <w:p w:rsidR="002F237A" w:rsidRDefault="002F237A">
      <w:pPr>
        <w:rPr>
          <w:b/>
          <w:u w:val="single"/>
        </w:rPr>
      </w:pPr>
      <w:r w:rsidRPr="002F237A">
        <w:rPr>
          <w:b/>
          <w:u w:val="single"/>
        </w:rPr>
        <w:t>Aufgabenverteilung:</w:t>
      </w:r>
      <w:r w:rsidR="007978D0">
        <w:rPr>
          <w:b/>
          <w:u w:val="single"/>
        </w:rPr>
        <w:t xml:space="preserve"> zu eledigen bis: Mo. 30.10.17</w:t>
      </w:r>
    </w:p>
    <w:p w:rsidR="007978D0" w:rsidRPr="007978D0" w:rsidRDefault="00CA65F1" w:rsidP="007978D0">
      <w:pPr>
        <w:pStyle w:val="ListParagraph"/>
        <w:numPr>
          <w:ilvl w:val="0"/>
          <w:numId w:val="2"/>
        </w:numPr>
        <w:rPr>
          <w:b/>
          <w:u w:val="single"/>
        </w:rPr>
      </w:pPr>
      <w:r w:rsidRPr="00CA65F1">
        <w:rPr>
          <w:b/>
        </w:rPr>
        <w:t>Allgemein:</w:t>
      </w:r>
      <w:r w:rsidR="007978D0">
        <w:t xml:space="preserve"> </w:t>
      </w:r>
    </w:p>
    <w:p w:rsidR="007978D0" w:rsidRPr="007978D0" w:rsidRDefault="007978D0" w:rsidP="007978D0">
      <w:pPr>
        <w:pStyle w:val="ListParagraph"/>
        <w:numPr>
          <w:ilvl w:val="1"/>
          <w:numId w:val="2"/>
        </w:numPr>
        <w:rPr>
          <w:b/>
          <w:u w:val="single"/>
        </w:rPr>
      </w:pPr>
      <w:r>
        <w:t>Mauro: Ideen zusammentragen und organsisieren</w:t>
      </w:r>
    </w:p>
    <w:p w:rsidR="007978D0" w:rsidRPr="007978D0" w:rsidRDefault="007978D0" w:rsidP="007978D0">
      <w:pPr>
        <w:pStyle w:val="ListParagraph"/>
        <w:numPr>
          <w:ilvl w:val="1"/>
          <w:numId w:val="2"/>
        </w:numPr>
        <w:rPr>
          <w:b/>
          <w:u w:val="single"/>
        </w:rPr>
      </w:pPr>
      <w:r>
        <w:t>Michael: Einleitung schreiben</w:t>
      </w:r>
    </w:p>
    <w:p w:rsidR="00D404E2" w:rsidRPr="00D404E2" w:rsidRDefault="007978D0" w:rsidP="007978D0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Luzian: </w:t>
      </w:r>
    </w:p>
    <w:p w:rsidR="007978D0" w:rsidRPr="00D404E2" w:rsidRDefault="007978D0" w:rsidP="00D404E2">
      <w:pPr>
        <w:pStyle w:val="ListParagraph"/>
        <w:numPr>
          <w:ilvl w:val="2"/>
          <w:numId w:val="2"/>
        </w:numPr>
        <w:rPr>
          <w:b/>
          <w:u w:val="single"/>
        </w:rPr>
      </w:pPr>
      <w:r>
        <w:t>Kontaktaufnahme mit Ueil Tischhauser</w:t>
      </w:r>
      <w:r w:rsidR="00D404E2">
        <w:t xml:space="preserve"> </w:t>
      </w:r>
      <w:r w:rsidR="00D404E2">
        <w:sym w:font="Wingdings" w:char="F0E0"/>
      </w:r>
      <w:r w:rsidR="00D404E2">
        <w:t xml:space="preserve"> Besichtigung Fertigungsmöglichkeiten</w:t>
      </w:r>
    </w:p>
    <w:p w:rsidR="00D404E2" w:rsidRPr="007978D0" w:rsidRDefault="00D404E2" w:rsidP="00D404E2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Kontaktaufnahme mit Lazlow Arato </w:t>
      </w:r>
      <w:r>
        <w:sym w:font="Wingdings" w:char="F0E0"/>
      </w:r>
      <w:r>
        <w:t xml:space="preserve"> Besichtigung Elektroniklager</w:t>
      </w:r>
      <w:bookmarkStart w:id="0" w:name="_GoBack"/>
      <w:bookmarkEnd w:id="0"/>
    </w:p>
    <w:p w:rsidR="00CA65F1" w:rsidRPr="00CA65F1" w:rsidRDefault="00CA65F1" w:rsidP="00CA65F1">
      <w:pPr>
        <w:pStyle w:val="ListParagraph"/>
        <w:rPr>
          <w:b/>
          <w:u w:val="single"/>
        </w:rPr>
      </w:pPr>
    </w:p>
    <w:p w:rsidR="002F237A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Elektronik:</w:t>
      </w:r>
      <w:r>
        <w:rPr>
          <w:b/>
        </w:rPr>
        <w:t xml:space="preserve"> ---</w:t>
      </w:r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2F237A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Machinenbau:</w:t>
      </w:r>
      <w:r>
        <w:t xml:space="preserve"> ---</w:t>
      </w:r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2F237A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Informatik:</w:t>
      </w:r>
      <w:r w:rsidR="007978D0">
        <w:t xml:space="preserve"> Romario: Umrüstung zu GIT-Hub</w:t>
      </w:r>
    </w:p>
    <w:p w:rsidR="007978D0" w:rsidRDefault="007978D0" w:rsidP="007978D0">
      <w:pPr>
        <w:rPr>
          <w:b/>
        </w:rPr>
      </w:pPr>
    </w:p>
    <w:p w:rsidR="007978D0" w:rsidRPr="007978D0" w:rsidRDefault="007978D0" w:rsidP="007978D0">
      <w:pPr>
        <w:rPr>
          <w:b/>
        </w:rPr>
      </w:pPr>
      <w:r>
        <w:rPr>
          <w:b/>
        </w:rPr>
        <w:t>Zeitaufwand: 1h</w:t>
      </w:r>
    </w:p>
    <w:p w:rsidR="002F237A" w:rsidRPr="002F237A" w:rsidRDefault="002F237A"/>
    <w:sectPr w:rsidR="002F237A" w:rsidRPr="002F2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7B4"/>
    <w:multiLevelType w:val="hybridMultilevel"/>
    <w:tmpl w:val="9F842D98"/>
    <w:lvl w:ilvl="0" w:tplc="50449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C7F4C"/>
    <w:multiLevelType w:val="hybridMultilevel"/>
    <w:tmpl w:val="C0A4EB2A"/>
    <w:lvl w:ilvl="0" w:tplc="00446D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6FA3"/>
    <w:multiLevelType w:val="hybridMultilevel"/>
    <w:tmpl w:val="53987B24"/>
    <w:lvl w:ilvl="0" w:tplc="F572D6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D0"/>
    <w:rsid w:val="00104F8E"/>
    <w:rsid w:val="001B7B4B"/>
    <w:rsid w:val="002F237A"/>
    <w:rsid w:val="003B65EE"/>
    <w:rsid w:val="00466348"/>
    <w:rsid w:val="005550DF"/>
    <w:rsid w:val="0076374B"/>
    <w:rsid w:val="007978D0"/>
    <w:rsid w:val="009F57CA"/>
    <w:rsid w:val="00CA65F1"/>
    <w:rsid w:val="00D404E2"/>
    <w:rsid w:val="00E5240E"/>
    <w:rsid w:val="00E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4AD8D"/>
  <w15:chartTrackingRefBased/>
  <w15:docId w15:val="{C587169F-C7F8-4D0C-AC8C-4C9640CE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o\Dropbox\Systemtechnikprojekt\Systemtechnikprojekt\01%20Organisation\00%20Protokolle\000Sitzungs_Protokoll_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000Sitzungs_Protokoll_Vorlage</Template>
  <TotalTime>0</TotalTime>
  <Pages>1</Pages>
  <Words>153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1</cp:revision>
  <dcterms:created xsi:type="dcterms:W3CDTF">2017-10-23T17:55:00Z</dcterms:created>
  <dcterms:modified xsi:type="dcterms:W3CDTF">2017-10-23T18:08:00Z</dcterms:modified>
</cp:coreProperties>
</file>
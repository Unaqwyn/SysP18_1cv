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3E" w:rsidRDefault="002F23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Sitzungs-Protokoll vom: </w:t>
      </w:r>
      <w:r w:rsidR="00B04D65">
        <w:rPr>
          <w:b/>
          <w:sz w:val="28"/>
          <w:szCs w:val="28"/>
          <w:u w:val="single"/>
        </w:rPr>
        <w:t>16.10.2017</w:t>
      </w:r>
    </w:p>
    <w:p w:rsidR="002F237A" w:rsidRDefault="002F237A">
      <w:pPr>
        <w:rPr>
          <w:b/>
          <w:sz w:val="28"/>
          <w:szCs w:val="28"/>
          <w:u w:val="single"/>
        </w:rPr>
      </w:pPr>
    </w:p>
    <w:p w:rsidR="002F237A" w:rsidRDefault="002F237A">
      <w:r>
        <w:rPr>
          <w:b/>
          <w:u w:val="single"/>
        </w:rPr>
        <w:t>Anwesende:</w:t>
      </w:r>
      <w:r w:rsidR="00B04D65">
        <w:t xml:space="preserve"> Team 10 (ohne Marcel)</w:t>
      </w:r>
    </w:p>
    <w:p w:rsidR="002F237A" w:rsidRDefault="002F237A"/>
    <w:p w:rsidR="002F237A" w:rsidRDefault="002F237A">
      <w:r w:rsidRPr="002F237A">
        <w:rPr>
          <w:b/>
          <w:u w:val="single"/>
        </w:rPr>
        <w:t>Resultat der letzten Sitzung (falls relevant):</w:t>
      </w:r>
      <w:r w:rsidR="00B04D65">
        <w:t xml:space="preserve"> Systembeschreib, Zeitplan, Anforderungsliste überarbeitet</w:t>
      </w:r>
    </w:p>
    <w:p w:rsidR="002F237A" w:rsidRDefault="002F237A"/>
    <w:p w:rsidR="002F237A" w:rsidRDefault="00E5240E">
      <w:r>
        <w:rPr>
          <w:b/>
          <w:u w:val="single"/>
        </w:rPr>
        <w:t>Ziel d</w:t>
      </w:r>
      <w:r w:rsidR="002F237A" w:rsidRPr="002F237A">
        <w:rPr>
          <w:b/>
          <w:u w:val="single"/>
        </w:rPr>
        <w:t>er Sitzung:</w:t>
      </w:r>
      <w:r w:rsidR="00B04D65">
        <w:t xml:space="preserve"> Fertigstellung des Meilensteins M1a </w:t>
      </w:r>
      <w:r w:rsidR="00B04D65">
        <w:sym w:font="Wingdings" w:char="F0E0"/>
      </w:r>
      <w:r w:rsidR="00B04D65">
        <w:t xml:space="preserve"> sodass alles abgabebereit ist</w:t>
      </w:r>
    </w:p>
    <w:p w:rsidR="002F237A" w:rsidRDefault="002F237A"/>
    <w:p w:rsidR="00B04D65" w:rsidRDefault="002F237A">
      <w:r w:rsidRPr="002F237A">
        <w:rPr>
          <w:b/>
          <w:u w:val="single"/>
        </w:rPr>
        <w:t>Probleamtik/Diskussionspunkt</w:t>
      </w:r>
      <w:r w:rsidR="00104F8E">
        <w:rPr>
          <w:b/>
          <w:u w:val="single"/>
        </w:rPr>
        <w:t>e</w:t>
      </w:r>
      <w:r w:rsidRPr="002F237A">
        <w:rPr>
          <w:b/>
          <w:u w:val="single"/>
        </w:rPr>
        <w:t>:</w:t>
      </w:r>
      <w:r w:rsidR="00B04D65">
        <w:t xml:space="preserve"> </w:t>
      </w:r>
    </w:p>
    <w:p w:rsidR="00B04D65" w:rsidRDefault="00B04D65" w:rsidP="00B04D65">
      <w:pPr>
        <w:pStyle w:val="ListParagraph"/>
        <w:numPr>
          <w:ilvl w:val="0"/>
          <w:numId w:val="3"/>
        </w:numPr>
      </w:pPr>
      <w:r>
        <w:t xml:space="preserve">Systembeschreib: </w:t>
      </w:r>
    </w:p>
    <w:p w:rsidR="00B04D65" w:rsidRDefault="00B04D65" w:rsidP="00B04D65">
      <w:pPr>
        <w:pStyle w:val="ListParagraph"/>
        <w:numPr>
          <w:ilvl w:val="1"/>
          <w:numId w:val="3"/>
        </w:numPr>
      </w:pPr>
      <w:r>
        <w:t>Systemablauf angepasst</w:t>
      </w:r>
    </w:p>
    <w:p w:rsidR="00B04D65" w:rsidRDefault="00B04D65" w:rsidP="00B04D65">
      <w:pPr>
        <w:pStyle w:val="ListParagraph"/>
        <w:numPr>
          <w:ilvl w:val="0"/>
          <w:numId w:val="3"/>
        </w:numPr>
      </w:pPr>
      <w:r>
        <w:t>Zeitplan unverändert</w:t>
      </w:r>
    </w:p>
    <w:p w:rsidR="00B04D65" w:rsidRDefault="00B04D65" w:rsidP="00B04D65">
      <w:pPr>
        <w:pStyle w:val="ListParagraph"/>
        <w:numPr>
          <w:ilvl w:val="1"/>
          <w:numId w:val="3"/>
        </w:numPr>
      </w:pPr>
      <w:r>
        <w:t>Ist-Liste soll für Team erstellt werden</w:t>
      </w:r>
    </w:p>
    <w:p w:rsidR="00B04D65" w:rsidRDefault="00B04D65" w:rsidP="00B04D65">
      <w:pPr>
        <w:pStyle w:val="ListParagraph"/>
        <w:numPr>
          <w:ilvl w:val="0"/>
          <w:numId w:val="3"/>
        </w:numPr>
      </w:pPr>
      <w:r>
        <w:t>Luzian Mail an Hauser</w:t>
      </w:r>
    </w:p>
    <w:p w:rsidR="00B04D65" w:rsidRDefault="00B04D65" w:rsidP="00B04D65">
      <w:pPr>
        <w:pStyle w:val="ListParagraph"/>
        <w:numPr>
          <w:ilvl w:val="1"/>
          <w:numId w:val="3"/>
        </w:numPr>
      </w:pPr>
      <w:r>
        <w:t>Nachfragen: Kennt er sich aus mit GIT-Hub, wenn ja: kurze GIT-Hub Einführung möglich, wenn Nein: kurze SVN Einführung möglich</w:t>
      </w:r>
    </w:p>
    <w:p w:rsidR="002F237A" w:rsidRDefault="002F237A"/>
    <w:p w:rsidR="002F237A" w:rsidRDefault="002F237A">
      <w:pPr>
        <w:rPr>
          <w:b/>
          <w:u w:val="single"/>
        </w:rPr>
      </w:pPr>
      <w:r w:rsidRPr="002F237A">
        <w:rPr>
          <w:b/>
          <w:u w:val="single"/>
        </w:rPr>
        <w:t>Aufgabenverteilung:</w:t>
      </w:r>
    </w:p>
    <w:p w:rsidR="00EC70B8" w:rsidRPr="00EC70B8" w:rsidRDefault="00CA65F1" w:rsidP="00CA65F1">
      <w:pPr>
        <w:pStyle w:val="ListParagraph"/>
        <w:numPr>
          <w:ilvl w:val="0"/>
          <w:numId w:val="2"/>
        </w:numPr>
        <w:rPr>
          <w:b/>
          <w:u w:val="single"/>
        </w:rPr>
      </w:pPr>
      <w:r w:rsidRPr="00CA65F1">
        <w:rPr>
          <w:b/>
        </w:rPr>
        <w:t>Allgemein:</w:t>
      </w:r>
      <w:r w:rsidR="00B04D65">
        <w:t xml:space="preserve"> </w:t>
      </w:r>
      <w:r w:rsidR="00EC70B8">
        <w:t xml:space="preserve">- </w:t>
      </w:r>
    </w:p>
    <w:p w:rsidR="00CA65F1" w:rsidRPr="00EC70B8" w:rsidRDefault="00B04D65" w:rsidP="00EC70B8">
      <w:pPr>
        <w:pStyle w:val="ListParagraph"/>
        <w:numPr>
          <w:ilvl w:val="1"/>
          <w:numId w:val="2"/>
        </w:numPr>
        <w:rPr>
          <w:b/>
          <w:u w:val="single"/>
        </w:rPr>
      </w:pPr>
      <w:r>
        <w:t>Noch ein letztes Mal konzentriert Systembeschreib, Zeitplan, Anforderungsliste durchlesen.</w:t>
      </w:r>
    </w:p>
    <w:p w:rsidR="00EC70B8" w:rsidRPr="00CA65F1" w:rsidRDefault="00EC70B8" w:rsidP="00EC70B8">
      <w:pPr>
        <w:pStyle w:val="ListParagraph"/>
        <w:numPr>
          <w:ilvl w:val="1"/>
          <w:numId w:val="2"/>
        </w:numPr>
        <w:rPr>
          <w:b/>
          <w:u w:val="single"/>
        </w:rPr>
      </w:pPr>
      <w:r>
        <w:t>Meilenstein M1b duirchlesen; jeder soll wissen was erwartet wird</w:t>
      </w:r>
    </w:p>
    <w:p w:rsidR="00CA65F1" w:rsidRPr="00CA65F1" w:rsidRDefault="00CA65F1" w:rsidP="00CA65F1">
      <w:pPr>
        <w:pStyle w:val="ListParagraph"/>
        <w:rPr>
          <w:b/>
          <w:u w:val="single"/>
        </w:rPr>
      </w:pPr>
    </w:p>
    <w:p w:rsid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Elektronik:</w:t>
      </w:r>
      <w:r w:rsidR="00B04D65">
        <w:rPr>
          <w:b/>
        </w:rP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Machinenbau:</w:t>
      </w:r>
      <w:r>
        <w:t xml:space="preserve"> ---</w:t>
      </w:r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B04D65" w:rsidRDefault="002F237A" w:rsidP="002F237A">
      <w:pPr>
        <w:pStyle w:val="ListParagraph"/>
        <w:numPr>
          <w:ilvl w:val="0"/>
          <w:numId w:val="2"/>
        </w:numPr>
        <w:rPr>
          <w:b/>
        </w:rPr>
      </w:pPr>
      <w:r w:rsidRPr="002F237A">
        <w:rPr>
          <w:b/>
        </w:rPr>
        <w:t>Informatik:</w:t>
      </w:r>
      <w:r w:rsidR="00B04D65">
        <w:t xml:space="preserve"> GIT-Hub, SVN weiter erkunden, informieren</w:t>
      </w:r>
    </w:p>
    <w:p w:rsidR="00B04D65" w:rsidRPr="00B04D65" w:rsidRDefault="00B04D65" w:rsidP="00B04D65">
      <w:pPr>
        <w:pStyle w:val="ListParagraph"/>
        <w:rPr>
          <w:b/>
        </w:rPr>
      </w:pPr>
    </w:p>
    <w:p w:rsidR="00B04D65" w:rsidRDefault="00B04D65" w:rsidP="002F237A">
      <w:pPr>
        <w:pStyle w:val="ListParagraph"/>
        <w:numPr>
          <w:ilvl w:val="0"/>
          <w:numId w:val="2"/>
        </w:numPr>
      </w:pPr>
      <w:r>
        <w:rPr>
          <w:b/>
        </w:rPr>
        <w:t>Luzian:</w:t>
      </w:r>
      <w:r w:rsidRPr="00B04D65">
        <w:t xml:space="preserve"> Mail an Hauser:</w:t>
      </w:r>
      <w:r>
        <w:t xml:space="preserve"> GIT-Hub?</w:t>
      </w:r>
    </w:p>
    <w:p w:rsidR="00B04D65" w:rsidRDefault="00B04D65" w:rsidP="00B04D65">
      <w:pPr>
        <w:pStyle w:val="ListParagraph"/>
      </w:pPr>
    </w:p>
    <w:p w:rsidR="00B04D65" w:rsidRPr="00DE6903" w:rsidRDefault="00B04D65" w:rsidP="002F23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(</w:t>
      </w:r>
      <w:r w:rsidRPr="00B04D65">
        <w:rPr>
          <w:b/>
        </w:rPr>
        <w:t>Marcel</w:t>
      </w:r>
      <w:r>
        <w:rPr>
          <w:b/>
        </w:rPr>
        <w:t xml:space="preserve">): </w:t>
      </w:r>
      <w:r w:rsidRPr="00B04D65">
        <w:t>Ist</w:t>
      </w:r>
      <w:r>
        <w:t>-Zeitplan erstellen</w:t>
      </w:r>
    </w:p>
    <w:p w:rsidR="00DE6903" w:rsidRPr="00DE6903" w:rsidRDefault="00DE6903" w:rsidP="00DE6903">
      <w:pPr>
        <w:pStyle w:val="ListParagraph"/>
        <w:rPr>
          <w:b/>
        </w:rPr>
      </w:pPr>
    </w:p>
    <w:p w:rsidR="00DE6903" w:rsidRPr="00DE6903" w:rsidRDefault="00DE6903" w:rsidP="00DE6903">
      <w:pPr>
        <w:rPr>
          <w:b/>
        </w:rPr>
      </w:pPr>
      <w:r>
        <w:rPr>
          <w:b/>
        </w:rPr>
        <w:t>Zeitaufwand: 1h</w:t>
      </w:r>
      <w:bookmarkStart w:id="0" w:name="_GoBack"/>
      <w:bookmarkEnd w:id="0"/>
    </w:p>
    <w:p w:rsidR="002F237A" w:rsidRPr="002F237A" w:rsidRDefault="002F237A" w:rsidP="002F237A">
      <w:pPr>
        <w:pStyle w:val="ListParagraph"/>
        <w:rPr>
          <w:b/>
        </w:rPr>
      </w:pPr>
    </w:p>
    <w:p w:rsidR="002F237A" w:rsidRPr="002F237A" w:rsidRDefault="002F237A"/>
    <w:sectPr w:rsidR="002F237A" w:rsidRPr="002F2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C4042"/>
    <w:multiLevelType w:val="hybridMultilevel"/>
    <w:tmpl w:val="35DEEACA"/>
    <w:lvl w:ilvl="0" w:tplc="984C3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C7F4C"/>
    <w:multiLevelType w:val="hybridMultilevel"/>
    <w:tmpl w:val="C0A4EB2A"/>
    <w:lvl w:ilvl="0" w:tplc="00446D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6FA3"/>
    <w:multiLevelType w:val="hybridMultilevel"/>
    <w:tmpl w:val="53987B24"/>
    <w:lvl w:ilvl="0" w:tplc="F572D6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65"/>
    <w:rsid w:val="00104F8E"/>
    <w:rsid w:val="001B7B4B"/>
    <w:rsid w:val="002F237A"/>
    <w:rsid w:val="003B65EE"/>
    <w:rsid w:val="00466348"/>
    <w:rsid w:val="005550DF"/>
    <w:rsid w:val="0076374B"/>
    <w:rsid w:val="009F57CA"/>
    <w:rsid w:val="00B04D65"/>
    <w:rsid w:val="00CA65F1"/>
    <w:rsid w:val="00DE6903"/>
    <w:rsid w:val="00E5240E"/>
    <w:rsid w:val="00E83BDC"/>
    <w:rsid w:val="00EC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5147C"/>
  <w15:chartTrackingRefBased/>
  <w15:docId w15:val="{949168B2-9A47-46D6-9E02-9FEFEBA7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o\Dropbox\Systemtechnikprojekt\Systemtechnikprojekt\01%20Organisation\00%20Protokolle\000Sitzungs_Protokoll_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000Sitzungs_Protokoll_Vorlage</Template>
  <TotalTime>0</TotalTime>
  <Pages>1</Pages>
  <Words>125</Words>
  <Characters>788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3</cp:revision>
  <dcterms:created xsi:type="dcterms:W3CDTF">2017-10-16T17:37:00Z</dcterms:created>
  <dcterms:modified xsi:type="dcterms:W3CDTF">2017-10-21T12:17:00Z</dcterms:modified>
</cp:coreProperties>
</file>
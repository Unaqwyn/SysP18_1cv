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862583">
        <w:rPr>
          <w:b/>
          <w:sz w:val="28"/>
          <w:szCs w:val="28"/>
          <w:u w:val="single"/>
        </w:rPr>
        <w:t>9.10.2017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862583">
        <w:t xml:space="preserve"> Team 10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>
        <w:t xml:space="preserve"> ---</w:t>
      </w:r>
    </w:p>
    <w:p w:rsidR="002F237A" w:rsidRDefault="002F237A"/>
    <w:p w:rsidR="00862583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862583">
        <w:t xml:space="preserve"> </w:t>
      </w:r>
    </w:p>
    <w:p w:rsidR="002F237A" w:rsidRDefault="00862583" w:rsidP="00862583">
      <w:pPr>
        <w:pStyle w:val="ListParagraph"/>
        <w:numPr>
          <w:ilvl w:val="0"/>
          <w:numId w:val="3"/>
        </w:numPr>
      </w:pPr>
      <w:r>
        <w:t>Systembeschreib besprechen</w:t>
      </w:r>
    </w:p>
    <w:p w:rsidR="00862583" w:rsidRDefault="00862583" w:rsidP="00862583">
      <w:pPr>
        <w:pStyle w:val="ListParagraph"/>
        <w:numPr>
          <w:ilvl w:val="0"/>
          <w:numId w:val="3"/>
        </w:numPr>
      </w:pPr>
      <w:r>
        <w:t xml:space="preserve">Anforderungsliste besprechen </w:t>
      </w:r>
    </w:p>
    <w:p w:rsidR="00862583" w:rsidRDefault="00862583" w:rsidP="00862583">
      <w:pPr>
        <w:pStyle w:val="ListParagraph"/>
        <w:numPr>
          <w:ilvl w:val="0"/>
          <w:numId w:val="3"/>
        </w:numPr>
      </w:pPr>
      <w:r>
        <w:t>Zeitplan besprechen</w:t>
      </w:r>
    </w:p>
    <w:p w:rsidR="00862583" w:rsidRDefault="00862583" w:rsidP="00862583">
      <w:pPr>
        <w:pStyle w:val="ListParagraph"/>
        <w:numPr>
          <w:ilvl w:val="0"/>
          <w:numId w:val="3"/>
        </w:numPr>
      </w:pPr>
      <w:r>
        <w:t>M1a</w:t>
      </w:r>
    </w:p>
    <w:p w:rsidR="002F237A" w:rsidRDefault="00862583">
      <w:r>
        <w:tab/>
      </w:r>
      <w:r>
        <w:tab/>
      </w:r>
    </w:p>
    <w:p w:rsidR="002F237A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862583">
        <w:t xml:space="preserve"> </w:t>
      </w:r>
    </w:p>
    <w:p w:rsidR="00862583" w:rsidRDefault="00862583" w:rsidP="00862583">
      <w:pPr>
        <w:pStyle w:val="ListParagraph"/>
        <w:numPr>
          <w:ilvl w:val="0"/>
          <w:numId w:val="4"/>
        </w:numPr>
      </w:pPr>
      <w:r>
        <w:t>Korrekturen und Anpassungen der Systembeschreibung:</w:t>
      </w:r>
    </w:p>
    <w:p w:rsidR="00862583" w:rsidRDefault="00862583" w:rsidP="00862583">
      <w:pPr>
        <w:pStyle w:val="ListParagraph"/>
        <w:numPr>
          <w:ilvl w:val="1"/>
          <w:numId w:val="4"/>
        </w:numPr>
      </w:pPr>
      <w:r>
        <w:t>Kopf, Fusszeile: Formatierung geändert</w:t>
      </w:r>
    </w:p>
    <w:p w:rsidR="00862583" w:rsidRDefault="00862583" w:rsidP="00862583">
      <w:pPr>
        <w:pStyle w:val="ListParagraph"/>
        <w:numPr>
          <w:ilvl w:val="1"/>
          <w:numId w:val="4"/>
        </w:numPr>
      </w:pPr>
      <w:r>
        <w:t>Titel zu Grafik hinzugefügt</w:t>
      </w:r>
    </w:p>
    <w:p w:rsidR="00862583" w:rsidRDefault="00862583" w:rsidP="00862583">
      <w:pPr>
        <w:pStyle w:val="ListParagraph"/>
        <w:numPr>
          <w:ilvl w:val="0"/>
          <w:numId w:val="4"/>
        </w:numPr>
      </w:pPr>
      <w:r>
        <w:t>Korrekturen unf Anpassungen der Anforderungsliste</w:t>
      </w:r>
    </w:p>
    <w:p w:rsidR="00862583" w:rsidRDefault="00862583" w:rsidP="00862583">
      <w:pPr>
        <w:pStyle w:val="ListParagraph"/>
        <w:numPr>
          <w:ilvl w:val="0"/>
          <w:numId w:val="4"/>
        </w:numPr>
      </w:pPr>
      <w:r>
        <w:t>Korrekturen und Anpassungesn des Zeitplans</w:t>
      </w:r>
    </w:p>
    <w:p w:rsidR="00862583" w:rsidRDefault="00862583" w:rsidP="00862583">
      <w:pPr>
        <w:pStyle w:val="ListParagraph"/>
        <w:numPr>
          <w:ilvl w:val="0"/>
          <w:numId w:val="4"/>
        </w:numPr>
      </w:pPr>
      <w:r>
        <w:t>Michael wechselt von Maschinen zu Elektronik</w:t>
      </w:r>
    </w:p>
    <w:p w:rsidR="003509FB" w:rsidRDefault="003509FB" w:rsidP="003509FB">
      <w:pPr>
        <w:pStyle w:val="ListParagraph"/>
        <w:numPr>
          <w:ilvl w:val="0"/>
          <w:numId w:val="4"/>
        </w:numPr>
      </w:pPr>
      <w:r>
        <w:t xml:space="preserve">Definitiv abgemacht: Arbeitsaufteilung: Nein </w:t>
      </w:r>
      <w:r>
        <w:sym w:font="Wingdings" w:char="F0E0"/>
      </w:r>
      <w:r>
        <w:t xml:space="preserve"> jeder Roboter muss alles können</w:t>
      </w:r>
    </w:p>
    <w:p w:rsidR="003509FB" w:rsidRDefault="003509FB" w:rsidP="003509FB">
      <w:pPr>
        <w:pStyle w:val="ListParagraph"/>
      </w:pPr>
      <w:r>
        <w:sym w:font="Wingdings" w:char="F0E0"/>
      </w:r>
      <w:r>
        <w:t xml:space="preserve"> nur ein Roboter muss Spitze setzten können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287FC1" w:rsidRPr="00287FC1" w:rsidRDefault="00CA65F1" w:rsidP="00287FC1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 w:rsidR="00287FC1">
        <w:t xml:space="preserve"> Systembeschreib, Zeitplan, Anforderungsliste nochmals ansehen</w:t>
      </w:r>
    </w:p>
    <w:p w:rsidR="00287FC1" w:rsidRPr="00287FC1" w:rsidRDefault="00287FC1" w:rsidP="00287FC1">
      <w:pPr>
        <w:pStyle w:val="ListParagraph"/>
        <w:rPr>
          <w:b/>
          <w:u w:val="single"/>
        </w:rPr>
      </w:pPr>
    </w:p>
    <w:p w:rsidR="00287FC1" w:rsidRPr="00287FC1" w:rsidRDefault="00287FC1" w:rsidP="00287FC1">
      <w:pPr>
        <w:pStyle w:val="ListParagraph"/>
        <w:numPr>
          <w:ilvl w:val="0"/>
          <w:numId w:val="2"/>
        </w:numPr>
        <w:rPr>
          <w:b/>
        </w:rPr>
      </w:pPr>
      <w:r w:rsidRPr="00287FC1">
        <w:rPr>
          <w:b/>
        </w:rPr>
        <w:t>Erich</w:t>
      </w:r>
      <w:r>
        <w:rPr>
          <w:b/>
        </w:rPr>
        <w:t xml:space="preserve">: </w:t>
      </w:r>
      <w:r>
        <w:t>Konzept-Raster hochladen</w:t>
      </w:r>
    </w:p>
    <w:p w:rsidR="00CA65F1" w:rsidRPr="00CA65F1" w:rsidRDefault="00CA65F1" w:rsidP="00CA65F1">
      <w:pPr>
        <w:pStyle w:val="ListParagraph"/>
        <w:rPr>
          <w:b/>
          <w:u w:val="single"/>
        </w:rPr>
      </w:pP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  <w:bookmarkStart w:id="0" w:name="_GoBack"/>
      <w:bookmarkEnd w:id="0"/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DD2AC0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 w:rsidR="00287FC1">
        <w:t xml:space="preserve"> Speichersystem wählen</w:t>
      </w:r>
    </w:p>
    <w:p w:rsidR="00DD2AC0" w:rsidRPr="00DD2AC0" w:rsidRDefault="00DD2AC0" w:rsidP="00DD2AC0">
      <w:pPr>
        <w:pStyle w:val="ListParagraph"/>
        <w:rPr>
          <w:b/>
        </w:rPr>
      </w:pPr>
    </w:p>
    <w:p w:rsidR="00DD2AC0" w:rsidRPr="00DD2AC0" w:rsidRDefault="00DD2AC0" w:rsidP="00DD2AC0">
      <w:pPr>
        <w:rPr>
          <w:b/>
        </w:rPr>
      </w:pPr>
      <w:r>
        <w:rPr>
          <w:b/>
        </w:rPr>
        <w:t>Zeitaufwand: 1h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C7D"/>
    <w:multiLevelType w:val="hybridMultilevel"/>
    <w:tmpl w:val="30E4F478"/>
    <w:lvl w:ilvl="0" w:tplc="18EC5F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968EC"/>
    <w:multiLevelType w:val="hybridMultilevel"/>
    <w:tmpl w:val="C6006D02"/>
    <w:lvl w:ilvl="0" w:tplc="19E6F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83"/>
    <w:rsid w:val="00104F8E"/>
    <w:rsid w:val="001B7B4B"/>
    <w:rsid w:val="00287FC1"/>
    <w:rsid w:val="002F237A"/>
    <w:rsid w:val="003509FB"/>
    <w:rsid w:val="003B65EE"/>
    <w:rsid w:val="00466348"/>
    <w:rsid w:val="005550DF"/>
    <w:rsid w:val="0076374B"/>
    <w:rsid w:val="00862583"/>
    <w:rsid w:val="009F57CA"/>
    <w:rsid w:val="00CA65F1"/>
    <w:rsid w:val="00DD2AC0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054E1"/>
  <w15:chartTrackingRefBased/>
  <w15:docId w15:val="{2F0981FD-15B2-4581-B4E4-366E88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2</cp:revision>
  <dcterms:created xsi:type="dcterms:W3CDTF">2017-10-09T17:03:00Z</dcterms:created>
  <dcterms:modified xsi:type="dcterms:W3CDTF">2017-10-21T12:18:00Z</dcterms:modified>
</cp:coreProperties>
</file>
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A3E" w:rsidRDefault="002F237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Sitzungs-Protokoll vom: </w:t>
      </w:r>
      <w:r w:rsidR="00ED5422">
        <w:rPr>
          <w:b/>
          <w:sz w:val="28"/>
          <w:szCs w:val="28"/>
          <w:u w:val="single"/>
        </w:rPr>
        <w:t>22.11.17</w:t>
      </w:r>
    </w:p>
    <w:p w:rsidR="002F237A" w:rsidRDefault="002F237A">
      <w:pPr>
        <w:rPr>
          <w:b/>
          <w:sz w:val="28"/>
          <w:szCs w:val="28"/>
          <w:u w:val="single"/>
        </w:rPr>
      </w:pPr>
    </w:p>
    <w:p w:rsidR="002F237A" w:rsidRDefault="002F237A">
      <w:r>
        <w:rPr>
          <w:b/>
          <w:u w:val="single"/>
        </w:rPr>
        <w:t>Anwesende:</w:t>
      </w:r>
      <w:r w:rsidR="00ED5422">
        <w:t xml:space="preserve"> Team 10, Herr Hauser</w:t>
      </w:r>
    </w:p>
    <w:p w:rsidR="002F237A" w:rsidRDefault="002F237A"/>
    <w:p w:rsidR="002F237A" w:rsidRDefault="002F237A">
      <w:r w:rsidRPr="002F237A">
        <w:rPr>
          <w:b/>
          <w:u w:val="single"/>
        </w:rPr>
        <w:t>Resultat der letzten Sitzung (falls relevant):</w:t>
      </w:r>
      <w:r>
        <w:t xml:space="preserve"> ---</w:t>
      </w:r>
    </w:p>
    <w:p w:rsidR="002F237A" w:rsidRDefault="002F237A"/>
    <w:p w:rsidR="002F237A" w:rsidRDefault="00E5240E">
      <w:r>
        <w:rPr>
          <w:b/>
          <w:u w:val="single"/>
        </w:rPr>
        <w:t>Ziel d</w:t>
      </w:r>
      <w:r w:rsidR="002F237A" w:rsidRPr="002F237A">
        <w:rPr>
          <w:b/>
          <w:u w:val="single"/>
        </w:rPr>
        <w:t>er Sitzung:</w:t>
      </w:r>
      <w:r w:rsidR="00ED5422">
        <w:t xml:space="preserve"> </w:t>
      </w:r>
    </w:p>
    <w:p w:rsidR="00ED5422" w:rsidRDefault="00ED5422" w:rsidP="00ED5422">
      <w:pPr>
        <w:pStyle w:val="ListParagraph"/>
        <w:numPr>
          <w:ilvl w:val="0"/>
          <w:numId w:val="3"/>
        </w:numPr>
      </w:pPr>
      <w:r>
        <w:t>Feedback Systembeschreib</w:t>
      </w:r>
    </w:p>
    <w:p w:rsidR="00ED5422" w:rsidRDefault="00ED5422" w:rsidP="00ED5422">
      <w:pPr>
        <w:pStyle w:val="ListParagraph"/>
        <w:numPr>
          <w:ilvl w:val="0"/>
          <w:numId w:val="3"/>
        </w:numPr>
      </w:pPr>
      <w:r>
        <w:t>Feedback Anforderungsliste</w:t>
      </w:r>
    </w:p>
    <w:p w:rsidR="00ED5422" w:rsidRDefault="00ED5422" w:rsidP="00ED5422">
      <w:pPr>
        <w:pStyle w:val="ListParagraph"/>
        <w:numPr>
          <w:ilvl w:val="0"/>
          <w:numId w:val="3"/>
        </w:numPr>
      </w:pPr>
      <w:r>
        <w:t>Feedback Zeitplan</w:t>
      </w:r>
    </w:p>
    <w:p w:rsidR="00ED5422" w:rsidRDefault="00ED5422" w:rsidP="00ED5422">
      <w:pPr>
        <w:pStyle w:val="ListParagraph"/>
        <w:numPr>
          <w:ilvl w:val="0"/>
          <w:numId w:val="3"/>
        </w:numPr>
      </w:pPr>
      <w:r>
        <w:t>Empfehlungen Informatik</w:t>
      </w:r>
    </w:p>
    <w:p w:rsidR="00ED5422" w:rsidRDefault="00ED5422" w:rsidP="00ED5422">
      <w:pPr>
        <w:pStyle w:val="ListParagraph"/>
        <w:numPr>
          <w:ilvl w:val="0"/>
          <w:numId w:val="3"/>
        </w:numPr>
      </w:pPr>
      <w:r>
        <w:t>Feedback Konzeptfindung</w:t>
      </w:r>
    </w:p>
    <w:p w:rsidR="002F237A" w:rsidRDefault="002F237A"/>
    <w:p w:rsidR="002F237A" w:rsidRDefault="002F237A">
      <w:r w:rsidRPr="002F237A">
        <w:rPr>
          <w:b/>
          <w:u w:val="single"/>
        </w:rPr>
        <w:t>Probleamtik/Diskussionspunkt</w:t>
      </w:r>
      <w:r w:rsidR="00104F8E">
        <w:rPr>
          <w:b/>
          <w:u w:val="single"/>
        </w:rPr>
        <w:t>e</w:t>
      </w:r>
      <w:r w:rsidRPr="002F237A">
        <w:rPr>
          <w:b/>
          <w:u w:val="single"/>
        </w:rPr>
        <w:t>:</w:t>
      </w:r>
      <w:r w:rsidR="00ED5422">
        <w:t xml:space="preserve"> </w:t>
      </w:r>
    </w:p>
    <w:p w:rsidR="00ED5422" w:rsidRDefault="00ED5422" w:rsidP="00ED5422">
      <w:pPr>
        <w:pStyle w:val="ListParagraph"/>
        <w:numPr>
          <w:ilvl w:val="0"/>
          <w:numId w:val="3"/>
        </w:numPr>
      </w:pPr>
      <w:r>
        <w:t xml:space="preserve">Spielfeld verfpgbar ab Winter 2017 </w:t>
      </w:r>
      <w:r>
        <w:sym w:font="Wingdings" w:char="F0E0"/>
      </w:r>
      <w:r>
        <w:t xml:space="preserve"> wird nochmals genauer nachgefragt</w:t>
      </w:r>
    </w:p>
    <w:p w:rsidR="00ED5422" w:rsidRDefault="00ED5422" w:rsidP="00ED5422">
      <w:pPr>
        <w:pStyle w:val="ListParagraph"/>
        <w:numPr>
          <w:ilvl w:val="0"/>
          <w:numId w:val="3"/>
        </w:numPr>
      </w:pPr>
      <w:r>
        <w:t xml:space="preserve">Herr Hauser: GIT-Hub aufräumen </w:t>
      </w:r>
      <w:r>
        <w:sym w:font="Wingdings" w:char="F0E0"/>
      </w:r>
      <w:r>
        <w:t xml:space="preserve"> Eine Datei soll nur einmal vorkommen, dafür mehrere Versionen</w:t>
      </w:r>
    </w:p>
    <w:p w:rsidR="00ED5422" w:rsidRDefault="00ED5422" w:rsidP="00ED5422">
      <w:pPr>
        <w:pStyle w:val="ListParagraph"/>
        <w:numPr>
          <w:ilvl w:val="0"/>
          <w:numId w:val="3"/>
        </w:numPr>
      </w:pPr>
      <w:r>
        <w:t>Feedback Systembeschreibung (Bewertung durch mehrere Personen)</w:t>
      </w:r>
    </w:p>
    <w:p w:rsidR="00ED5422" w:rsidRDefault="00ED5422" w:rsidP="00ED5422">
      <w:pPr>
        <w:pStyle w:val="ListParagraph"/>
        <w:numPr>
          <w:ilvl w:val="1"/>
          <w:numId w:val="3"/>
        </w:numPr>
      </w:pPr>
      <w:r>
        <w:t>Positiv:</w:t>
      </w:r>
    </w:p>
    <w:p w:rsidR="00ED5422" w:rsidRDefault="00ED5422" w:rsidP="00ED5422">
      <w:pPr>
        <w:pStyle w:val="ListParagraph"/>
        <w:numPr>
          <w:ilvl w:val="2"/>
          <w:numId w:val="3"/>
        </w:numPr>
      </w:pPr>
      <w:r>
        <w:t>Zeitlicher Ablauf erstellt</w:t>
      </w:r>
    </w:p>
    <w:p w:rsidR="00ED5422" w:rsidRDefault="00ED5422" w:rsidP="00ED5422">
      <w:pPr>
        <w:pStyle w:val="ListParagraph"/>
        <w:numPr>
          <w:ilvl w:val="2"/>
          <w:numId w:val="3"/>
        </w:numPr>
      </w:pPr>
      <w:r>
        <w:t>Übersichtlich</w:t>
      </w:r>
    </w:p>
    <w:p w:rsidR="00ED5422" w:rsidRDefault="00ED5422" w:rsidP="00ED5422">
      <w:pPr>
        <w:pStyle w:val="ListParagraph"/>
        <w:numPr>
          <w:ilvl w:val="2"/>
          <w:numId w:val="3"/>
        </w:numPr>
      </w:pPr>
      <w:r>
        <w:t>Knapp</w:t>
      </w:r>
    </w:p>
    <w:p w:rsidR="00ED5422" w:rsidRDefault="00ED5422" w:rsidP="00ED5422">
      <w:pPr>
        <w:pStyle w:val="ListParagraph"/>
        <w:numPr>
          <w:ilvl w:val="2"/>
          <w:numId w:val="3"/>
        </w:numPr>
      </w:pPr>
      <w:r>
        <w:t>Präzise</w:t>
      </w:r>
    </w:p>
    <w:p w:rsidR="00ED5422" w:rsidRDefault="00ED5422" w:rsidP="00ED5422">
      <w:pPr>
        <w:pStyle w:val="ListParagraph"/>
        <w:numPr>
          <w:ilvl w:val="1"/>
          <w:numId w:val="3"/>
        </w:numPr>
      </w:pPr>
      <w:r>
        <w:t>Negativ:</w:t>
      </w:r>
    </w:p>
    <w:p w:rsidR="00ED5422" w:rsidRDefault="00ED5422" w:rsidP="00ED5422">
      <w:pPr>
        <w:pStyle w:val="ListParagraph"/>
        <w:numPr>
          <w:ilvl w:val="2"/>
          <w:numId w:val="3"/>
        </w:numPr>
      </w:pPr>
      <w:r>
        <w:t>Text über Anforderungen zu lang</w:t>
      </w:r>
    </w:p>
    <w:p w:rsidR="00BB73B9" w:rsidRDefault="00ED5422" w:rsidP="00ED5422">
      <w:pPr>
        <w:pStyle w:val="ListParagraph"/>
        <w:numPr>
          <w:ilvl w:val="2"/>
          <w:numId w:val="3"/>
        </w:numPr>
      </w:pPr>
      <w:r>
        <w:t>Kommunikation</w:t>
      </w:r>
      <w:r w:rsidR="00BB73B9">
        <w:t>: nicht nur</w:t>
      </w:r>
      <w:r>
        <w:t xml:space="preserve"> Teil</w:t>
      </w:r>
      <w:r w:rsidR="00BB73B9">
        <w:t xml:space="preserve"> der Informatik sondern auch der Elektronik</w:t>
      </w:r>
    </w:p>
    <w:p w:rsidR="00BB73B9" w:rsidRDefault="00BB73B9" w:rsidP="00ED5422">
      <w:pPr>
        <w:pStyle w:val="ListParagraph"/>
        <w:numPr>
          <w:ilvl w:val="2"/>
          <w:numId w:val="3"/>
        </w:numPr>
      </w:pPr>
      <w:r>
        <w:t>Unterteilung in Mechanik, Informatik und Elektronik nicht sinnvoll, da nicht Lösungsoffen</w:t>
      </w:r>
    </w:p>
    <w:p w:rsidR="00BB73B9" w:rsidRDefault="00BB73B9" w:rsidP="00ED5422">
      <w:pPr>
        <w:pStyle w:val="ListParagraph"/>
        <w:numPr>
          <w:ilvl w:val="2"/>
          <w:numId w:val="3"/>
        </w:numPr>
      </w:pPr>
      <w:r>
        <w:t xml:space="preserve">Abbildung 2: Systemeinflüsse: zu klein </w:t>
      </w:r>
      <w:r>
        <w:sym w:font="Wingdings" w:char="F0E0"/>
      </w:r>
      <w:r>
        <w:t xml:space="preserve"> Rest mehr Komprimieren</w:t>
      </w:r>
    </w:p>
    <w:p w:rsidR="00ED5422" w:rsidRDefault="00BB73B9" w:rsidP="00ED5422">
      <w:pPr>
        <w:pStyle w:val="ListParagraph"/>
        <w:numPr>
          <w:ilvl w:val="2"/>
          <w:numId w:val="3"/>
        </w:numPr>
      </w:pPr>
      <w:r>
        <w:t>Zu viel Platz gebraucht fürdie Themen Aufgabenstellung und Spielfeld: «Das weiss eigentlich jeder»</w:t>
      </w:r>
    </w:p>
    <w:p w:rsidR="00BB73B9" w:rsidRDefault="00BB73B9" w:rsidP="00BB73B9">
      <w:pPr>
        <w:pStyle w:val="ListParagraph"/>
        <w:numPr>
          <w:ilvl w:val="0"/>
          <w:numId w:val="3"/>
        </w:numPr>
      </w:pPr>
      <w:r>
        <w:t>Feedback Anforderungsliste</w:t>
      </w:r>
    </w:p>
    <w:p w:rsidR="00BB73B9" w:rsidRDefault="00BB73B9" w:rsidP="00BB73B9">
      <w:pPr>
        <w:pStyle w:val="ListParagraph"/>
        <w:numPr>
          <w:ilvl w:val="1"/>
          <w:numId w:val="3"/>
        </w:numPr>
      </w:pPr>
      <w:r>
        <w:t>Positiv:</w:t>
      </w:r>
    </w:p>
    <w:p w:rsidR="00BB73B9" w:rsidRDefault="00886F8B" w:rsidP="00BB73B9">
      <w:pPr>
        <w:pStyle w:val="ListParagraph"/>
        <w:numPr>
          <w:ilvl w:val="2"/>
          <w:numId w:val="3"/>
        </w:numPr>
      </w:pPr>
      <w:r>
        <w:t>Höhe gut spezifiziert</w:t>
      </w:r>
    </w:p>
    <w:p w:rsidR="00886F8B" w:rsidRDefault="00886F8B" w:rsidP="00BB73B9">
      <w:pPr>
        <w:pStyle w:val="ListParagraph"/>
        <w:numPr>
          <w:ilvl w:val="2"/>
          <w:numId w:val="3"/>
        </w:numPr>
      </w:pPr>
      <w:r>
        <w:t>Spalten beschriftet</w:t>
      </w:r>
    </w:p>
    <w:p w:rsidR="00886F8B" w:rsidRDefault="00886F8B" w:rsidP="00BB73B9">
      <w:pPr>
        <w:pStyle w:val="ListParagraph"/>
        <w:numPr>
          <w:ilvl w:val="2"/>
          <w:numId w:val="3"/>
        </w:numPr>
      </w:pPr>
      <w:r>
        <w:t>Toleranzen angegeben</w:t>
      </w:r>
    </w:p>
    <w:p w:rsidR="00BB73B9" w:rsidRDefault="00BB73B9" w:rsidP="00BB73B9">
      <w:pPr>
        <w:pStyle w:val="ListParagraph"/>
        <w:numPr>
          <w:ilvl w:val="1"/>
          <w:numId w:val="3"/>
        </w:numPr>
      </w:pPr>
      <w:r>
        <w:t xml:space="preserve">Negativ: </w:t>
      </w:r>
    </w:p>
    <w:p w:rsidR="005A354B" w:rsidRDefault="005A354B" w:rsidP="005A354B">
      <w:pPr>
        <w:pStyle w:val="ListParagraph"/>
        <w:numPr>
          <w:ilvl w:val="2"/>
          <w:numId w:val="3"/>
        </w:numPr>
      </w:pPr>
      <w:r>
        <w:t>Viele Nullanforderung:</w:t>
      </w:r>
    </w:p>
    <w:p w:rsidR="005A354B" w:rsidRDefault="005A354B" w:rsidP="005A354B">
      <w:pPr>
        <w:pStyle w:val="ListParagraph"/>
        <w:numPr>
          <w:ilvl w:val="2"/>
          <w:numId w:val="3"/>
        </w:numPr>
      </w:pPr>
      <w:r>
        <w:t>1.1.2 Material des Spielfelds: Lego</w:t>
      </w:r>
    </w:p>
    <w:p w:rsidR="005A354B" w:rsidRDefault="005A354B" w:rsidP="005A354B">
      <w:pPr>
        <w:pStyle w:val="ListParagraph"/>
        <w:numPr>
          <w:ilvl w:val="2"/>
          <w:numId w:val="3"/>
        </w:numPr>
      </w:pPr>
      <w:r>
        <w:t>1.2.1 Abmessungen der Insel: Vorgegeben</w:t>
      </w:r>
    </w:p>
    <w:p w:rsidR="005A354B" w:rsidRDefault="005A354B" w:rsidP="005A354B">
      <w:pPr>
        <w:pStyle w:val="ListParagraph"/>
        <w:numPr>
          <w:ilvl w:val="2"/>
          <w:numId w:val="3"/>
        </w:numPr>
      </w:pPr>
      <w:r>
        <w:t>1.2.3 Farbe Insel: braun</w:t>
      </w:r>
    </w:p>
    <w:p w:rsidR="005A354B" w:rsidRDefault="005A354B" w:rsidP="005A354B">
      <w:pPr>
        <w:pStyle w:val="ListParagraph"/>
        <w:numPr>
          <w:ilvl w:val="2"/>
          <w:numId w:val="3"/>
        </w:numPr>
      </w:pPr>
      <w:r>
        <w:t>2.2.1 Speisung: 0-230V AC, 0-50V DC</w:t>
      </w:r>
    </w:p>
    <w:p w:rsidR="005A354B" w:rsidRDefault="005A354B" w:rsidP="005A354B">
      <w:pPr>
        <w:pStyle w:val="ListParagraph"/>
        <w:numPr>
          <w:ilvl w:val="2"/>
          <w:numId w:val="3"/>
        </w:numPr>
      </w:pPr>
      <w:r>
        <w:t>2.2.3 Programmiersprache: frei wählbar</w:t>
      </w:r>
    </w:p>
    <w:p w:rsidR="005A354B" w:rsidRDefault="005A354B" w:rsidP="005A354B">
      <w:pPr>
        <w:pStyle w:val="ListParagraph"/>
        <w:numPr>
          <w:ilvl w:val="0"/>
          <w:numId w:val="3"/>
        </w:numPr>
      </w:pPr>
      <w:r>
        <w:lastRenderedPageBreak/>
        <w:t>Feedback: Zeitplan</w:t>
      </w:r>
    </w:p>
    <w:p w:rsidR="005A354B" w:rsidRDefault="005A354B" w:rsidP="005A354B">
      <w:pPr>
        <w:pStyle w:val="ListParagraph"/>
        <w:numPr>
          <w:ilvl w:val="1"/>
          <w:numId w:val="3"/>
        </w:numPr>
      </w:pPr>
      <w:r>
        <w:t>Positiv:</w:t>
      </w:r>
    </w:p>
    <w:p w:rsidR="005A354B" w:rsidRDefault="005A354B" w:rsidP="005A354B">
      <w:pPr>
        <w:pStyle w:val="ListParagraph"/>
        <w:numPr>
          <w:ilvl w:val="2"/>
          <w:numId w:val="3"/>
        </w:numPr>
      </w:pPr>
      <w:r>
        <w:t>Sie haben Meilensteine</w:t>
      </w:r>
    </w:p>
    <w:p w:rsidR="005A354B" w:rsidRDefault="005A354B" w:rsidP="005A354B">
      <w:pPr>
        <w:pStyle w:val="ListParagraph"/>
        <w:numPr>
          <w:ilvl w:val="2"/>
          <w:numId w:val="3"/>
        </w:numPr>
      </w:pPr>
      <w:r>
        <w:t>Übersichtliche, farbige Absätze</w:t>
      </w:r>
    </w:p>
    <w:p w:rsidR="005A354B" w:rsidRDefault="005A354B" w:rsidP="005A354B">
      <w:pPr>
        <w:pStyle w:val="ListParagraph"/>
        <w:numPr>
          <w:ilvl w:val="1"/>
          <w:numId w:val="3"/>
        </w:numPr>
      </w:pPr>
      <w:r>
        <w:t>Negativ:</w:t>
      </w:r>
    </w:p>
    <w:p w:rsidR="005A354B" w:rsidRDefault="005A354B" w:rsidP="005A354B">
      <w:pPr>
        <w:pStyle w:val="ListParagraph"/>
        <w:numPr>
          <w:ilvl w:val="2"/>
          <w:numId w:val="3"/>
        </w:numPr>
      </w:pPr>
      <w:r>
        <w:t>Soll-Ist Vergleich nicht vorhanden</w:t>
      </w:r>
    </w:p>
    <w:p w:rsidR="005A354B" w:rsidRDefault="005A354B" w:rsidP="005A354B">
      <w:pPr>
        <w:pStyle w:val="ListParagraph"/>
        <w:numPr>
          <w:ilvl w:val="2"/>
          <w:numId w:val="3"/>
        </w:numPr>
      </w:pPr>
      <w:r>
        <w:t>Nicht detailiert genug</w:t>
      </w:r>
    </w:p>
    <w:p w:rsidR="005A354B" w:rsidRDefault="005A354B" w:rsidP="005A354B">
      <w:pPr>
        <w:pStyle w:val="ListParagraph"/>
        <w:numPr>
          <w:ilvl w:val="2"/>
          <w:numId w:val="3"/>
        </w:numPr>
      </w:pPr>
      <w:r>
        <w:t>Zu wenig Puffer am Schluss</w:t>
      </w:r>
    </w:p>
    <w:p w:rsidR="005A354B" w:rsidRDefault="005A354B" w:rsidP="005A354B">
      <w:pPr>
        <w:pStyle w:val="ListParagraph"/>
        <w:numPr>
          <w:ilvl w:val="0"/>
          <w:numId w:val="3"/>
        </w:numPr>
      </w:pPr>
      <w:r>
        <w:t>Empfehlungen: Informatik</w:t>
      </w:r>
    </w:p>
    <w:p w:rsidR="005A354B" w:rsidRDefault="005A354B" w:rsidP="005A354B">
      <w:pPr>
        <w:pStyle w:val="ListParagraph"/>
        <w:numPr>
          <w:ilvl w:val="1"/>
          <w:numId w:val="3"/>
        </w:numPr>
      </w:pPr>
      <w:r>
        <w:t>Software möglichst früh Ablauf-Diagramme, Skelettprogramm</w:t>
      </w:r>
    </w:p>
    <w:p w:rsidR="005A354B" w:rsidRDefault="005A354B" w:rsidP="005A354B">
      <w:pPr>
        <w:pStyle w:val="ListParagraph"/>
        <w:numPr>
          <w:ilvl w:val="1"/>
          <w:numId w:val="3"/>
        </w:numPr>
      </w:pPr>
      <w:r>
        <w:t>Junit verwenden</w:t>
      </w:r>
    </w:p>
    <w:p w:rsidR="005A354B" w:rsidRDefault="005A354B" w:rsidP="005A354B">
      <w:pPr>
        <w:pStyle w:val="ListParagraph"/>
        <w:numPr>
          <w:ilvl w:val="0"/>
          <w:numId w:val="3"/>
        </w:numPr>
      </w:pPr>
      <w:r>
        <w:t>Feedback: Konzeptfindung</w:t>
      </w:r>
    </w:p>
    <w:p w:rsidR="005A354B" w:rsidRDefault="005A354B" w:rsidP="005A354B">
      <w:pPr>
        <w:pStyle w:val="ListParagraph"/>
        <w:numPr>
          <w:ilvl w:val="1"/>
          <w:numId w:val="3"/>
        </w:numPr>
      </w:pPr>
      <w:r>
        <w:t>4 Konzepte: zu viel</w:t>
      </w:r>
    </w:p>
    <w:p w:rsidR="005A354B" w:rsidRDefault="005A354B" w:rsidP="005A354B">
      <w:pPr>
        <w:pStyle w:val="ListParagraph"/>
        <w:numPr>
          <w:ilvl w:val="1"/>
          <w:numId w:val="3"/>
        </w:numPr>
      </w:pPr>
      <w:r>
        <w:t>Begründung, wieso genau diese zusammenstellung der Teilkonzepte fehlt</w:t>
      </w:r>
    </w:p>
    <w:p w:rsidR="005A354B" w:rsidRDefault="005A354B" w:rsidP="005A354B">
      <w:pPr>
        <w:pStyle w:val="ListParagraph"/>
        <w:numPr>
          <w:ilvl w:val="1"/>
          <w:numId w:val="3"/>
        </w:numPr>
      </w:pPr>
      <w:r>
        <w:t>Morphologischer Kasten und Konzepte Übersicht als Abblidungen und dann darauf referenzieren</w:t>
      </w:r>
    </w:p>
    <w:p w:rsidR="002F237A" w:rsidRDefault="002F237A"/>
    <w:p w:rsidR="002F237A" w:rsidRDefault="002F237A">
      <w:pPr>
        <w:rPr>
          <w:b/>
          <w:u w:val="single"/>
        </w:rPr>
      </w:pPr>
      <w:r w:rsidRPr="002F237A">
        <w:rPr>
          <w:b/>
          <w:u w:val="single"/>
        </w:rPr>
        <w:t>Aufgabenverteilung:</w:t>
      </w:r>
    </w:p>
    <w:p w:rsidR="00CA65F1" w:rsidRPr="005A354B" w:rsidRDefault="00CA65F1" w:rsidP="00CA65F1">
      <w:pPr>
        <w:pStyle w:val="ListParagraph"/>
        <w:numPr>
          <w:ilvl w:val="0"/>
          <w:numId w:val="2"/>
        </w:numPr>
        <w:rPr>
          <w:b/>
          <w:u w:val="single"/>
        </w:rPr>
      </w:pPr>
      <w:r w:rsidRPr="00CA65F1">
        <w:rPr>
          <w:b/>
        </w:rPr>
        <w:t>Allg</w:t>
      </w:r>
      <w:bookmarkStart w:id="0" w:name="_GoBack"/>
      <w:bookmarkEnd w:id="0"/>
      <w:r w:rsidRPr="00CA65F1">
        <w:rPr>
          <w:b/>
        </w:rPr>
        <w:t>emein:</w:t>
      </w:r>
      <w:r w:rsidR="005A354B">
        <w:t xml:space="preserve"> </w:t>
      </w:r>
    </w:p>
    <w:p w:rsidR="005A354B" w:rsidRPr="005A354B" w:rsidRDefault="005A354B" w:rsidP="005A354B">
      <w:pPr>
        <w:pStyle w:val="ListParagraph"/>
        <w:numPr>
          <w:ilvl w:val="1"/>
          <w:numId w:val="2"/>
        </w:numPr>
        <w:rPr>
          <w:b/>
          <w:u w:val="single"/>
        </w:rPr>
      </w:pPr>
      <w:r>
        <w:t>Michael: Text überarbeiten mit Hinweisen von Hauser</w:t>
      </w:r>
    </w:p>
    <w:p w:rsidR="005A354B" w:rsidRPr="00CA65F1" w:rsidRDefault="005A354B" w:rsidP="005A354B">
      <w:pPr>
        <w:pStyle w:val="ListParagraph"/>
        <w:numPr>
          <w:ilvl w:val="1"/>
          <w:numId w:val="2"/>
        </w:numPr>
        <w:rPr>
          <w:b/>
          <w:u w:val="single"/>
        </w:rPr>
      </w:pPr>
      <w:r>
        <w:t>Alle: neuer Text von Michael überprüfen</w:t>
      </w:r>
    </w:p>
    <w:p w:rsidR="00CA65F1" w:rsidRPr="00CA65F1" w:rsidRDefault="00CA65F1" w:rsidP="00CA65F1">
      <w:pPr>
        <w:pStyle w:val="ListParagraph"/>
        <w:rPr>
          <w:b/>
          <w:u w:val="single"/>
        </w:rPr>
      </w:pPr>
    </w:p>
    <w:p w:rsidR="002F237A" w:rsidRDefault="002F237A" w:rsidP="002F237A">
      <w:pPr>
        <w:pStyle w:val="ListParagraph"/>
        <w:numPr>
          <w:ilvl w:val="0"/>
          <w:numId w:val="2"/>
        </w:numPr>
        <w:rPr>
          <w:b/>
        </w:rPr>
      </w:pPr>
      <w:r w:rsidRPr="002F237A">
        <w:rPr>
          <w:b/>
        </w:rPr>
        <w:t>Elektronik:</w:t>
      </w:r>
      <w:r>
        <w:rPr>
          <w:b/>
        </w:rPr>
        <w:t xml:space="preserve"> ---</w:t>
      </w:r>
    </w:p>
    <w:p w:rsidR="002F237A" w:rsidRPr="002F237A" w:rsidRDefault="002F237A" w:rsidP="002F237A">
      <w:pPr>
        <w:pStyle w:val="ListParagraph"/>
        <w:rPr>
          <w:b/>
        </w:rPr>
      </w:pPr>
    </w:p>
    <w:p w:rsidR="002F237A" w:rsidRPr="002F237A" w:rsidRDefault="002F237A" w:rsidP="002F237A">
      <w:pPr>
        <w:pStyle w:val="ListParagraph"/>
        <w:numPr>
          <w:ilvl w:val="0"/>
          <w:numId w:val="2"/>
        </w:numPr>
        <w:rPr>
          <w:b/>
        </w:rPr>
      </w:pPr>
      <w:r w:rsidRPr="002F237A">
        <w:rPr>
          <w:b/>
        </w:rPr>
        <w:t>Machinenbau:</w:t>
      </w:r>
      <w:r>
        <w:t xml:space="preserve"> ---</w:t>
      </w:r>
    </w:p>
    <w:p w:rsidR="002F237A" w:rsidRPr="002F237A" w:rsidRDefault="002F237A" w:rsidP="002F237A">
      <w:pPr>
        <w:pStyle w:val="ListParagraph"/>
        <w:rPr>
          <w:b/>
        </w:rPr>
      </w:pPr>
    </w:p>
    <w:p w:rsidR="002F237A" w:rsidRPr="005A354B" w:rsidRDefault="002F237A" w:rsidP="002F237A">
      <w:pPr>
        <w:pStyle w:val="ListParagraph"/>
        <w:numPr>
          <w:ilvl w:val="0"/>
          <w:numId w:val="2"/>
        </w:numPr>
        <w:rPr>
          <w:b/>
        </w:rPr>
      </w:pPr>
      <w:r w:rsidRPr="002F237A">
        <w:rPr>
          <w:b/>
        </w:rPr>
        <w:t>Informatik:</w:t>
      </w:r>
      <w:r>
        <w:t xml:space="preserve"> ---</w:t>
      </w:r>
    </w:p>
    <w:p w:rsidR="005A354B" w:rsidRPr="005A354B" w:rsidRDefault="005A354B" w:rsidP="005A354B">
      <w:pPr>
        <w:pStyle w:val="ListParagraph"/>
        <w:rPr>
          <w:b/>
        </w:rPr>
      </w:pPr>
    </w:p>
    <w:p w:rsidR="005A354B" w:rsidRDefault="005A354B" w:rsidP="005A354B">
      <w:r w:rsidRPr="005A354B">
        <w:rPr>
          <w:b/>
          <w:u w:val="single"/>
        </w:rPr>
        <w:t>Nächster Termin</w:t>
      </w:r>
      <w:r>
        <w:rPr>
          <w:b/>
          <w:u w:val="single"/>
        </w:rPr>
        <w:t>:</w:t>
      </w:r>
      <w:r w:rsidRPr="005A354B">
        <w:rPr>
          <w:b/>
        </w:rPr>
        <w:t xml:space="preserve"> </w:t>
      </w:r>
      <w:r w:rsidRPr="005A354B">
        <w:t>Fr. 24.11.17</w:t>
      </w:r>
    </w:p>
    <w:p w:rsidR="005A354B" w:rsidRPr="005A354B" w:rsidRDefault="005A354B" w:rsidP="005A354B">
      <w:pPr>
        <w:rPr>
          <w:b/>
          <w:u w:val="single"/>
        </w:rPr>
      </w:pPr>
      <w:r w:rsidRPr="005A354B">
        <w:rPr>
          <w:b/>
          <w:u w:val="single"/>
        </w:rPr>
        <w:t>Dauer:</w:t>
      </w:r>
      <w:r>
        <w:t xml:space="preserve"> 1.5 h</w:t>
      </w:r>
    </w:p>
    <w:p w:rsidR="002F237A" w:rsidRPr="002F237A" w:rsidRDefault="002F237A" w:rsidP="002F237A">
      <w:pPr>
        <w:pStyle w:val="ListParagraph"/>
        <w:rPr>
          <w:b/>
        </w:rPr>
      </w:pPr>
    </w:p>
    <w:p w:rsidR="002F237A" w:rsidRPr="002F237A" w:rsidRDefault="002F237A"/>
    <w:sectPr w:rsidR="002F237A" w:rsidRPr="002F23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C7F4C"/>
    <w:multiLevelType w:val="hybridMultilevel"/>
    <w:tmpl w:val="C0A4EB2A"/>
    <w:lvl w:ilvl="0" w:tplc="00446D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244DA"/>
    <w:multiLevelType w:val="hybridMultilevel"/>
    <w:tmpl w:val="ECEEF1F8"/>
    <w:lvl w:ilvl="0" w:tplc="7360C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26FA3"/>
    <w:multiLevelType w:val="hybridMultilevel"/>
    <w:tmpl w:val="53987B24"/>
    <w:lvl w:ilvl="0" w:tplc="F572D6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22"/>
    <w:rsid w:val="00104F8E"/>
    <w:rsid w:val="001B7B4B"/>
    <w:rsid w:val="002F237A"/>
    <w:rsid w:val="003B65EE"/>
    <w:rsid w:val="00466348"/>
    <w:rsid w:val="005550DF"/>
    <w:rsid w:val="005A354B"/>
    <w:rsid w:val="0076374B"/>
    <w:rsid w:val="00886F8B"/>
    <w:rsid w:val="009F57CA"/>
    <w:rsid w:val="00B20452"/>
    <w:rsid w:val="00BB73B9"/>
    <w:rsid w:val="00CA65F1"/>
    <w:rsid w:val="00E5240E"/>
    <w:rsid w:val="00E83BDC"/>
    <w:rsid w:val="00ED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4AD8D"/>
  <w15:chartTrackingRefBased/>
  <w15:docId w15:val="{C0AAB8F4-30C0-42CF-A447-770B3BFB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o\Dropbox\Systemtechnikprojekt\Systemtechnikprojekt\01%20Organisation\00%20Protokolle\000Sitzungs_Protokoll_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000Sitzungs_Protokoll_Vorlage</Template>
  <TotalTime>0</TotalTime>
  <Pages>2</Pages>
  <Words>268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2</cp:revision>
  <dcterms:created xsi:type="dcterms:W3CDTF">2017-11-22T15:54:00Z</dcterms:created>
  <dcterms:modified xsi:type="dcterms:W3CDTF">2017-11-22T18:27:00Z</dcterms:modified>
</cp:coreProperties>
</file>